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35DFF" w14:textId="77777777" w:rsidR="00400629" w:rsidRPr="004D195F" w:rsidRDefault="00400629" w:rsidP="00400629">
      <w:pPr>
        <w:pStyle w:val="Titelpagina"/>
        <w:ind w:left="3402"/>
        <w:rPr>
          <w:lang w:val="en-GB"/>
        </w:rPr>
      </w:pPr>
    </w:p>
    <w:p w14:paraId="13AA0709" w14:textId="766E74EA" w:rsidR="00400629" w:rsidRPr="004D195F" w:rsidRDefault="00077D74" w:rsidP="00400629">
      <w:pPr>
        <w:pStyle w:val="Titelpagina"/>
        <w:spacing w:before="0"/>
        <w:ind w:left="3402"/>
        <w:rPr>
          <w:lang w:val="en-GB"/>
        </w:rPr>
      </w:pPr>
      <w:r w:rsidRPr="004D195F">
        <w:rPr>
          <w:lang w:val="en-GB"/>
        </w:rPr>
        <w:t>GitHub Repository</w:t>
      </w:r>
    </w:p>
    <w:p w14:paraId="7CDCA06F" w14:textId="5C092D54" w:rsidR="00F53284" w:rsidRPr="004D195F" w:rsidRDefault="00077D74" w:rsidP="00400629">
      <w:pPr>
        <w:pStyle w:val="Titelpagina"/>
        <w:spacing w:before="0"/>
        <w:ind w:left="3402"/>
        <w:rPr>
          <w:lang w:val="en-GB"/>
        </w:rPr>
      </w:pPr>
      <w:r w:rsidRPr="004D195F">
        <w:rPr>
          <w:sz w:val="28"/>
          <w:lang w:val="en-GB"/>
        </w:rPr>
        <w:t>User guide</w:t>
      </w:r>
    </w:p>
    <w:p w14:paraId="3703BD0F" w14:textId="54E19A9A" w:rsidR="00E3781D" w:rsidRPr="004D195F" w:rsidRDefault="00077D74" w:rsidP="00400629">
      <w:pPr>
        <w:pStyle w:val="Titelpagina"/>
        <w:spacing w:before="0"/>
        <w:ind w:left="3402"/>
        <w:rPr>
          <w:b/>
          <w:sz w:val="20"/>
          <w:lang w:val="en-GB"/>
        </w:rPr>
      </w:pPr>
      <w:r w:rsidRPr="004D195F">
        <w:rPr>
          <w:sz w:val="20"/>
          <w:lang w:val="en-GB"/>
        </w:rPr>
        <w:t>Vazquez Villegas, O.M. (Orlando)</w:t>
      </w:r>
    </w:p>
    <w:p w14:paraId="2578B04F" w14:textId="77777777" w:rsidR="001D00E4" w:rsidRPr="004D195F" w:rsidRDefault="00F53284" w:rsidP="002C59DB">
      <w:r w:rsidRPr="004D195F">
        <w:br w:type="page"/>
      </w:r>
    </w:p>
    <w:sdt>
      <w:sdtPr>
        <w:rPr>
          <w:rFonts w:eastAsiaTheme="minorHAnsi" w:cstheme="minorBidi"/>
          <w:bCs w:val="0"/>
          <w:color w:val="auto"/>
          <w:sz w:val="24"/>
          <w:szCs w:val="24"/>
          <w:lang w:eastAsia="en-US"/>
        </w:rPr>
        <w:id w:val="1750694447"/>
        <w:docPartObj>
          <w:docPartGallery w:val="Table of Contents"/>
          <w:docPartUnique/>
        </w:docPartObj>
      </w:sdtPr>
      <w:sdtEndPr>
        <w:rPr>
          <w:b/>
        </w:rPr>
      </w:sdtEndPr>
      <w:sdtContent>
        <w:p w14:paraId="22108198" w14:textId="4316FA65" w:rsidR="00A30B2D" w:rsidRPr="004D195F" w:rsidRDefault="00C10AA8">
          <w:pPr>
            <w:pStyle w:val="TOCHeading"/>
          </w:pPr>
          <w:r>
            <w:t>Table of contents</w:t>
          </w:r>
        </w:p>
        <w:p w14:paraId="48C8BEFA" w14:textId="0C47F181" w:rsidR="008F1A81" w:rsidRDefault="00971F02">
          <w:pPr>
            <w:pStyle w:val="TOC2"/>
            <w:tabs>
              <w:tab w:val="left" w:pos="720"/>
              <w:tab w:val="right" w:pos="9054"/>
            </w:tabs>
            <w:rPr>
              <w:rFonts w:asciiTheme="minorHAnsi" w:eastAsiaTheme="minorEastAsia" w:hAnsiTheme="minorHAnsi"/>
              <w:iCs w:val="0"/>
              <w:noProof/>
              <w:sz w:val="22"/>
              <w:szCs w:val="22"/>
              <w:lang w:eastAsia="en-GB"/>
            </w:rPr>
          </w:pPr>
          <w:r w:rsidRPr="004D195F">
            <w:rPr>
              <w:rFonts w:asciiTheme="minorHAnsi" w:hAnsiTheme="minorHAnsi"/>
              <w:b/>
              <w:bCs/>
            </w:rPr>
            <w:fldChar w:fldCharType="begin"/>
          </w:r>
          <w:r w:rsidRPr="004D195F">
            <w:rPr>
              <w:rFonts w:asciiTheme="minorHAnsi" w:hAnsiTheme="minorHAnsi"/>
            </w:rPr>
            <w:instrText xml:space="preserve"> TOC \h \z \t "UU_hoofdstuktitel;2;UU_hoofdstuk;1;UU_paragraaf kop;3;UU_paragraaf subkop;4;UU_paragraaf sub-subkop;5" </w:instrText>
          </w:r>
          <w:r w:rsidRPr="004D195F">
            <w:rPr>
              <w:rFonts w:asciiTheme="minorHAnsi" w:hAnsiTheme="minorHAnsi"/>
              <w:b/>
              <w:bCs/>
            </w:rPr>
            <w:fldChar w:fldCharType="separate"/>
          </w:r>
          <w:hyperlink w:anchor="_Toc83284908" w:history="1">
            <w:r w:rsidR="008F1A81" w:rsidRPr="00530ADF">
              <w:rPr>
                <w:rStyle w:val="Hyperlink"/>
                <w:noProof/>
              </w:rPr>
              <w:t>1.</w:t>
            </w:r>
            <w:r w:rsidR="008F1A81">
              <w:rPr>
                <w:rFonts w:asciiTheme="minorHAnsi" w:eastAsiaTheme="minorEastAsia" w:hAnsiTheme="minorHAnsi"/>
                <w:iCs w:val="0"/>
                <w:noProof/>
                <w:sz w:val="22"/>
                <w:szCs w:val="22"/>
                <w:lang w:eastAsia="en-GB"/>
              </w:rPr>
              <w:tab/>
            </w:r>
            <w:r w:rsidR="008F1A81" w:rsidRPr="00530ADF">
              <w:rPr>
                <w:rStyle w:val="Hyperlink"/>
                <w:noProof/>
              </w:rPr>
              <w:t>Introduction</w:t>
            </w:r>
            <w:r w:rsidR="008F1A81">
              <w:rPr>
                <w:noProof/>
                <w:webHidden/>
              </w:rPr>
              <w:tab/>
            </w:r>
            <w:r w:rsidR="008F1A81">
              <w:rPr>
                <w:noProof/>
                <w:webHidden/>
              </w:rPr>
              <w:fldChar w:fldCharType="begin"/>
            </w:r>
            <w:r w:rsidR="008F1A81">
              <w:rPr>
                <w:noProof/>
                <w:webHidden/>
              </w:rPr>
              <w:instrText xml:space="preserve"> PAGEREF _Toc83284908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585351B7" w14:textId="61EE4AE5" w:rsidR="008F1A81" w:rsidRDefault="00D307FB">
          <w:pPr>
            <w:pStyle w:val="TOC2"/>
            <w:tabs>
              <w:tab w:val="left" w:pos="720"/>
              <w:tab w:val="right" w:pos="9054"/>
            </w:tabs>
            <w:rPr>
              <w:rFonts w:asciiTheme="minorHAnsi" w:eastAsiaTheme="minorEastAsia" w:hAnsiTheme="minorHAnsi"/>
              <w:iCs w:val="0"/>
              <w:noProof/>
              <w:sz w:val="22"/>
              <w:szCs w:val="22"/>
              <w:lang w:eastAsia="en-GB"/>
            </w:rPr>
          </w:pPr>
          <w:hyperlink w:anchor="_Toc83284909" w:history="1">
            <w:r w:rsidR="008F1A81" w:rsidRPr="00530ADF">
              <w:rPr>
                <w:rStyle w:val="Hyperlink"/>
                <w:noProof/>
              </w:rPr>
              <w:t>2.</w:t>
            </w:r>
            <w:r w:rsidR="008F1A81">
              <w:rPr>
                <w:rFonts w:asciiTheme="minorHAnsi" w:eastAsiaTheme="minorEastAsia" w:hAnsiTheme="minorHAnsi"/>
                <w:iCs w:val="0"/>
                <w:noProof/>
                <w:sz w:val="22"/>
                <w:szCs w:val="22"/>
                <w:lang w:eastAsia="en-GB"/>
              </w:rPr>
              <w:tab/>
            </w:r>
            <w:r w:rsidR="008F1A81" w:rsidRPr="00530ADF">
              <w:rPr>
                <w:rStyle w:val="Hyperlink"/>
                <w:noProof/>
              </w:rPr>
              <w:t>Getting started</w:t>
            </w:r>
            <w:r w:rsidR="008F1A81">
              <w:rPr>
                <w:noProof/>
                <w:webHidden/>
              </w:rPr>
              <w:tab/>
            </w:r>
            <w:r w:rsidR="008F1A81">
              <w:rPr>
                <w:noProof/>
                <w:webHidden/>
              </w:rPr>
              <w:fldChar w:fldCharType="begin"/>
            </w:r>
            <w:r w:rsidR="008F1A81">
              <w:rPr>
                <w:noProof/>
                <w:webHidden/>
              </w:rPr>
              <w:instrText xml:space="preserve"> PAGEREF _Toc83284909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0F72AB9B" w14:textId="049E3D7E"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0" w:history="1">
            <w:r w:rsidR="008F1A81" w:rsidRPr="00530ADF">
              <w:rPr>
                <w:rStyle w:val="Hyperlink"/>
                <w:noProof/>
              </w:rPr>
              <w:t>2.1.</w:t>
            </w:r>
            <w:r w:rsidR="008F1A81">
              <w:rPr>
                <w:rFonts w:asciiTheme="minorHAnsi" w:eastAsiaTheme="minorEastAsia" w:hAnsiTheme="minorHAnsi"/>
                <w:noProof/>
                <w:sz w:val="22"/>
                <w:szCs w:val="22"/>
                <w:lang w:eastAsia="en-GB"/>
              </w:rPr>
              <w:tab/>
            </w:r>
            <w:r w:rsidR="008F1A81" w:rsidRPr="00530ADF">
              <w:rPr>
                <w:rStyle w:val="Hyperlink"/>
                <w:noProof/>
              </w:rPr>
              <w:t>Create an account in GitHub</w:t>
            </w:r>
            <w:r w:rsidR="008F1A81">
              <w:rPr>
                <w:noProof/>
                <w:webHidden/>
              </w:rPr>
              <w:tab/>
            </w:r>
            <w:r w:rsidR="008F1A81">
              <w:rPr>
                <w:noProof/>
                <w:webHidden/>
              </w:rPr>
              <w:fldChar w:fldCharType="begin"/>
            </w:r>
            <w:r w:rsidR="008F1A81">
              <w:rPr>
                <w:noProof/>
                <w:webHidden/>
              </w:rPr>
              <w:instrText xml:space="preserve"> PAGEREF _Toc83284910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3D2E0FC8" w14:textId="770F2CD7"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1" w:history="1">
            <w:r w:rsidR="008F1A81" w:rsidRPr="00530ADF">
              <w:rPr>
                <w:rStyle w:val="Hyperlink"/>
                <w:noProof/>
              </w:rPr>
              <w:t>2.2.</w:t>
            </w:r>
            <w:r w:rsidR="008F1A81">
              <w:rPr>
                <w:rFonts w:asciiTheme="minorHAnsi" w:eastAsiaTheme="minorEastAsia" w:hAnsiTheme="minorHAnsi"/>
                <w:noProof/>
                <w:sz w:val="22"/>
                <w:szCs w:val="22"/>
                <w:lang w:eastAsia="en-GB"/>
              </w:rPr>
              <w:tab/>
            </w:r>
            <w:r w:rsidR="008F1A81" w:rsidRPr="00530ADF">
              <w:rPr>
                <w:rStyle w:val="Hyperlink"/>
                <w:noProof/>
              </w:rPr>
              <w:t>Download GitHub desktop</w:t>
            </w:r>
            <w:r w:rsidR="008F1A81">
              <w:rPr>
                <w:noProof/>
                <w:webHidden/>
              </w:rPr>
              <w:tab/>
            </w:r>
            <w:r w:rsidR="008F1A81">
              <w:rPr>
                <w:noProof/>
                <w:webHidden/>
              </w:rPr>
              <w:fldChar w:fldCharType="begin"/>
            </w:r>
            <w:r w:rsidR="008F1A81">
              <w:rPr>
                <w:noProof/>
                <w:webHidden/>
              </w:rPr>
              <w:instrText xml:space="preserve"> PAGEREF _Toc83284911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2B204785" w14:textId="679E58F9"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2" w:history="1">
            <w:r w:rsidR="008F1A81" w:rsidRPr="00530ADF">
              <w:rPr>
                <w:rStyle w:val="Hyperlink"/>
                <w:noProof/>
              </w:rPr>
              <w:t>2.3.</w:t>
            </w:r>
            <w:r w:rsidR="008F1A81">
              <w:rPr>
                <w:rFonts w:asciiTheme="minorHAnsi" w:eastAsiaTheme="minorEastAsia" w:hAnsiTheme="minorHAnsi"/>
                <w:noProof/>
                <w:sz w:val="22"/>
                <w:szCs w:val="22"/>
                <w:lang w:eastAsia="en-GB"/>
              </w:rPr>
              <w:tab/>
            </w:r>
            <w:r w:rsidR="008F1A81" w:rsidRPr="00530ADF">
              <w:rPr>
                <w:rStyle w:val="Hyperlink"/>
                <w:noProof/>
              </w:rPr>
              <w:t>Download Git</w:t>
            </w:r>
            <w:r w:rsidR="008F1A81">
              <w:rPr>
                <w:noProof/>
                <w:webHidden/>
              </w:rPr>
              <w:tab/>
            </w:r>
            <w:r w:rsidR="008F1A81">
              <w:rPr>
                <w:noProof/>
                <w:webHidden/>
              </w:rPr>
              <w:fldChar w:fldCharType="begin"/>
            </w:r>
            <w:r w:rsidR="008F1A81">
              <w:rPr>
                <w:noProof/>
                <w:webHidden/>
              </w:rPr>
              <w:instrText xml:space="preserve"> PAGEREF _Toc83284912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10648752" w14:textId="0C33FF69"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3" w:history="1">
            <w:r w:rsidR="008F1A81" w:rsidRPr="00530ADF">
              <w:rPr>
                <w:rStyle w:val="Hyperlink"/>
                <w:noProof/>
              </w:rPr>
              <w:t>2.4.</w:t>
            </w:r>
            <w:r w:rsidR="008F1A81">
              <w:rPr>
                <w:rFonts w:asciiTheme="minorHAnsi" w:eastAsiaTheme="minorEastAsia" w:hAnsiTheme="minorHAnsi"/>
                <w:noProof/>
                <w:sz w:val="22"/>
                <w:szCs w:val="22"/>
                <w:lang w:eastAsia="en-GB"/>
              </w:rPr>
              <w:tab/>
            </w:r>
            <w:r w:rsidR="008F1A81" w:rsidRPr="00530ADF">
              <w:rPr>
                <w:rStyle w:val="Hyperlink"/>
                <w:noProof/>
              </w:rPr>
              <w:t>Create a new repository</w:t>
            </w:r>
            <w:r w:rsidR="008F1A81">
              <w:rPr>
                <w:noProof/>
                <w:webHidden/>
              </w:rPr>
              <w:tab/>
            </w:r>
            <w:r w:rsidR="008F1A81">
              <w:rPr>
                <w:noProof/>
                <w:webHidden/>
              </w:rPr>
              <w:fldChar w:fldCharType="begin"/>
            </w:r>
            <w:r w:rsidR="008F1A81">
              <w:rPr>
                <w:noProof/>
                <w:webHidden/>
              </w:rPr>
              <w:instrText xml:space="preserve"> PAGEREF _Toc83284913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7BA80BA2" w14:textId="154D2AED" w:rsidR="008F1A81" w:rsidRDefault="00D307FB">
          <w:pPr>
            <w:pStyle w:val="TOC2"/>
            <w:tabs>
              <w:tab w:val="left" w:pos="720"/>
              <w:tab w:val="right" w:pos="9054"/>
            </w:tabs>
            <w:rPr>
              <w:rFonts w:asciiTheme="minorHAnsi" w:eastAsiaTheme="minorEastAsia" w:hAnsiTheme="minorHAnsi"/>
              <w:iCs w:val="0"/>
              <w:noProof/>
              <w:sz w:val="22"/>
              <w:szCs w:val="22"/>
              <w:lang w:eastAsia="en-GB"/>
            </w:rPr>
          </w:pPr>
          <w:hyperlink w:anchor="_Toc83284914" w:history="1">
            <w:r w:rsidR="008F1A81" w:rsidRPr="00530ADF">
              <w:rPr>
                <w:rStyle w:val="Hyperlink"/>
                <w:noProof/>
              </w:rPr>
              <w:t>3.</w:t>
            </w:r>
            <w:r w:rsidR="008F1A81">
              <w:rPr>
                <w:rFonts w:asciiTheme="minorHAnsi" w:eastAsiaTheme="minorEastAsia" w:hAnsiTheme="minorHAnsi"/>
                <w:iCs w:val="0"/>
                <w:noProof/>
                <w:sz w:val="22"/>
                <w:szCs w:val="22"/>
                <w:lang w:eastAsia="en-GB"/>
              </w:rPr>
              <w:tab/>
            </w:r>
            <w:r w:rsidR="008F1A81" w:rsidRPr="00530ADF">
              <w:rPr>
                <w:rStyle w:val="Hyperlink"/>
                <w:noProof/>
              </w:rPr>
              <w:t>Integrating GitHub and RStudio</w:t>
            </w:r>
            <w:r w:rsidR="008F1A81">
              <w:rPr>
                <w:noProof/>
                <w:webHidden/>
              </w:rPr>
              <w:tab/>
            </w:r>
            <w:r w:rsidR="008F1A81">
              <w:rPr>
                <w:noProof/>
                <w:webHidden/>
              </w:rPr>
              <w:fldChar w:fldCharType="begin"/>
            </w:r>
            <w:r w:rsidR="008F1A81">
              <w:rPr>
                <w:noProof/>
                <w:webHidden/>
              </w:rPr>
              <w:instrText xml:space="preserve"> PAGEREF _Toc83284914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78D3448D" w14:textId="575D271E"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5" w:history="1">
            <w:r w:rsidR="008F1A81" w:rsidRPr="00530ADF">
              <w:rPr>
                <w:rStyle w:val="Hyperlink"/>
                <w:noProof/>
              </w:rPr>
              <w:t>3.1.</w:t>
            </w:r>
            <w:r w:rsidR="008F1A81">
              <w:rPr>
                <w:rFonts w:asciiTheme="minorHAnsi" w:eastAsiaTheme="minorEastAsia" w:hAnsiTheme="minorHAnsi"/>
                <w:noProof/>
                <w:sz w:val="22"/>
                <w:szCs w:val="22"/>
                <w:lang w:eastAsia="en-GB"/>
              </w:rPr>
              <w:tab/>
            </w:r>
            <w:r w:rsidR="008F1A81" w:rsidRPr="00530ADF">
              <w:rPr>
                <w:rStyle w:val="Hyperlink"/>
                <w:noProof/>
              </w:rPr>
              <w:t>Create a new project in R Studio</w:t>
            </w:r>
            <w:r w:rsidR="008F1A81">
              <w:rPr>
                <w:noProof/>
                <w:webHidden/>
              </w:rPr>
              <w:tab/>
            </w:r>
            <w:r w:rsidR="008F1A81">
              <w:rPr>
                <w:noProof/>
                <w:webHidden/>
              </w:rPr>
              <w:fldChar w:fldCharType="begin"/>
            </w:r>
            <w:r w:rsidR="008F1A81">
              <w:rPr>
                <w:noProof/>
                <w:webHidden/>
              </w:rPr>
              <w:instrText xml:space="preserve"> PAGEREF _Toc83284915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5BF9DB6B" w14:textId="5AFC71DD"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6" w:history="1">
            <w:r w:rsidR="008F1A81" w:rsidRPr="00530ADF">
              <w:rPr>
                <w:rStyle w:val="Hyperlink"/>
                <w:noProof/>
              </w:rPr>
              <w:t>3.2.</w:t>
            </w:r>
            <w:r w:rsidR="008F1A81">
              <w:rPr>
                <w:rFonts w:asciiTheme="minorHAnsi" w:eastAsiaTheme="minorEastAsia" w:hAnsiTheme="minorHAnsi"/>
                <w:noProof/>
                <w:sz w:val="22"/>
                <w:szCs w:val="22"/>
                <w:lang w:eastAsia="en-GB"/>
              </w:rPr>
              <w:tab/>
            </w:r>
            <w:r w:rsidR="008F1A81" w:rsidRPr="00530ADF">
              <w:rPr>
                <w:rStyle w:val="Hyperlink"/>
                <w:noProof/>
              </w:rPr>
              <w:t>Create a SSH RSA key</w:t>
            </w:r>
            <w:r w:rsidR="008F1A81">
              <w:rPr>
                <w:noProof/>
                <w:webHidden/>
              </w:rPr>
              <w:tab/>
            </w:r>
            <w:r w:rsidR="008F1A81">
              <w:rPr>
                <w:noProof/>
                <w:webHidden/>
              </w:rPr>
              <w:fldChar w:fldCharType="begin"/>
            </w:r>
            <w:r w:rsidR="008F1A81">
              <w:rPr>
                <w:noProof/>
                <w:webHidden/>
              </w:rPr>
              <w:instrText xml:space="preserve"> PAGEREF _Toc83284916 \h </w:instrText>
            </w:r>
            <w:r w:rsidR="008F1A81">
              <w:rPr>
                <w:noProof/>
                <w:webHidden/>
              </w:rPr>
            </w:r>
            <w:r w:rsidR="008F1A81">
              <w:rPr>
                <w:noProof/>
                <w:webHidden/>
              </w:rPr>
              <w:fldChar w:fldCharType="separate"/>
            </w:r>
            <w:r w:rsidR="008F1A81">
              <w:rPr>
                <w:noProof/>
                <w:webHidden/>
              </w:rPr>
              <w:t>4</w:t>
            </w:r>
            <w:r w:rsidR="008F1A81">
              <w:rPr>
                <w:noProof/>
                <w:webHidden/>
              </w:rPr>
              <w:fldChar w:fldCharType="end"/>
            </w:r>
          </w:hyperlink>
        </w:p>
        <w:p w14:paraId="1B637E00" w14:textId="4D9697EC" w:rsidR="008F1A81" w:rsidRDefault="00D307FB">
          <w:pPr>
            <w:pStyle w:val="TOC2"/>
            <w:tabs>
              <w:tab w:val="left" w:pos="720"/>
              <w:tab w:val="right" w:pos="9054"/>
            </w:tabs>
            <w:rPr>
              <w:rFonts w:asciiTheme="minorHAnsi" w:eastAsiaTheme="minorEastAsia" w:hAnsiTheme="minorHAnsi"/>
              <w:iCs w:val="0"/>
              <w:noProof/>
              <w:sz w:val="22"/>
              <w:szCs w:val="22"/>
              <w:lang w:eastAsia="en-GB"/>
            </w:rPr>
          </w:pPr>
          <w:hyperlink w:anchor="_Toc83284917" w:history="1">
            <w:r w:rsidR="008F1A81" w:rsidRPr="00530ADF">
              <w:rPr>
                <w:rStyle w:val="Hyperlink"/>
                <w:noProof/>
              </w:rPr>
              <w:t>4.</w:t>
            </w:r>
            <w:r w:rsidR="008F1A81">
              <w:rPr>
                <w:rFonts w:asciiTheme="minorHAnsi" w:eastAsiaTheme="minorEastAsia" w:hAnsiTheme="minorHAnsi"/>
                <w:iCs w:val="0"/>
                <w:noProof/>
                <w:sz w:val="22"/>
                <w:szCs w:val="22"/>
                <w:lang w:eastAsia="en-GB"/>
              </w:rPr>
              <w:tab/>
            </w:r>
            <w:r w:rsidR="008F1A81" w:rsidRPr="00530ADF">
              <w:rPr>
                <w:rStyle w:val="Hyperlink"/>
                <w:noProof/>
              </w:rPr>
              <w:t>Working simultaneously with RStudio and GitHub</w:t>
            </w:r>
            <w:r w:rsidR="008F1A81">
              <w:rPr>
                <w:noProof/>
                <w:webHidden/>
              </w:rPr>
              <w:tab/>
            </w:r>
            <w:r w:rsidR="008F1A81">
              <w:rPr>
                <w:noProof/>
                <w:webHidden/>
              </w:rPr>
              <w:fldChar w:fldCharType="begin"/>
            </w:r>
            <w:r w:rsidR="008F1A81">
              <w:rPr>
                <w:noProof/>
                <w:webHidden/>
              </w:rPr>
              <w:instrText xml:space="preserve"> PAGEREF _Toc83284917 \h </w:instrText>
            </w:r>
            <w:r w:rsidR="008F1A81">
              <w:rPr>
                <w:noProof/>
                <w:webHidden/>
              </w:rPr>
            </w:r>
            <w:r w:rsidR="008F1A81">
              <w:rPr>
                <w:noProof/>
                <w:webHidden/>
              </w:rPr>
              <w:fldChar w:fldCharType="separate"/>
            </w:r>
            <w:r w:rsidR="008F1A81">
              <w:rPr>
                <w:noProof/>
                <w:webHidden/>
              </w:rPr>
              <w:t>4</w:t>
            </w:r>
            <w:r w:rsidR="008F1A81">
              <w:rPr>
                <w:noProof/>
                <w:webHidden/>
              </w:rPr>
              <w:fldChar w:fldCharType="end"/>
            </w:r>
          </w:hyperlink>
        </w:p>
        <w:p w14:paraId="52E58F94" w14:textId="562AEA3E"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8" w:history="1">
            <w:r w:rsidR="008F1A81" w:rsidRPr="00530ADF">
              <w:rPr>
                <w:rStyle w:val="Hyperlink"/>
                <w:noProof/>
              </w:rPr>
              <w:t>4.1.</w:t>
            </w:r>
            <w:r w:rsidR="008F1A81">
              <w:rPr>
                <w:rFonts w:asciiTheme="minorHAnsi" w:eastAsiaTheme="minorEastAsia" w:hAnsiTheme="minorHAnsi"/>
                <w:noProof/>
                <w:sz w:val="22"/>
                <w:szCs w:val="22"/>
                <w:lang w:eastAsia="en-GB"/>
              </w:rPr>
              <w:tab/>
            </w:r>
            <w:r w:rsidR="008F1A81" w:rsidRPr="00530ADF">
              <w:rPr>
                <w:rStyle w:val="Hyperlink"/>
                <w:noProof/>
              </w:rPr>
              <w:t>Create and save a new script within the current project</w:t>
            </w:r>
            <w:r w:rsidR="008F1A81">
              <w:rPr>
                <w:noProof/>
                <w:webHidden/>
              </w:rPr>
              <w:tab/>
            </w:r>
            <w:r w:rsidR="008F1A81">
              <w:rPr>
                <w:noProof/>
                <w:webHidden/>
              </w:rPr>
              <w:fldChar w:fldCharType="begin"/>
            </w:r>
            <w:r w:rsidR="008F1A81">
              <w:rPr>
                <w:noProof/>
                <w:webHidden/>
              </w:rPr>
              <w:instrText xml:space="preserve"> PAGEREF _Toc83284918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4BC208D7" w14:textId="36A54CAF"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19" w:history="1">
            <w:r w:rsidR="008F1A81" w:rsidRPr="00530ADF">
              <w:rPr>
                <w:rStyle w:val="Hyperlink"/>
                <w:noProof/>
              </w:rPr>
              <w:t>4.2.</w:t>
            </w:r>
            <w:r w:rsidR="008F1A81">
              <w:rPr>
                <w:rFonts w:asciiTheme="minorHAnsi" w:eastAsiaTheme="minorEastAsia" w:hAnsiTheme="minorHAnsi"/>
                <w:noProof/>
                <w:sz w:val="22"/>
                <w:szCs w:val="22"/>
                <w:lang w:eastAsia="en-GB"/>
              </w:rPr>
              <w:tab/>
            </w:r>
            <w:r w:rsidR="008F1A81" w:rsidRPr="00530ADF">
              <w:rPr>
                <w:rStyle w:val="Hyperlink"/>
                <w:noProof/>
              </w:rPr>
              <w:t>Create a new branch</w:t>
            </w:r>
            <w:r w:rsidR="008F1A81">
              <w:rPr>
                <w:noProof/>
                <w:webHidden/>
              </w:rPr>
              <w:tab/>
            </w:r>
            <w:r w:rsidR="008F1A81">
              <w:rPr>
                <w:noProof/>
                <w:webHidden/>
              </w:rPr>
              <w:fldChar w:fldCharType="begin"/>
            </w:r>
            <w:r w:rsidR="008F1A81">
              <w:rPr>
                <w:noProof/>
                <w:webHidden/>
              </w:rPr>
              <w:instrText xml:space="preserve"> PAGEREF _Toc83284919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6DDA0568" w14:textId="1FAA3866"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20" w:history="1">
            <w:r w:rsidR="008F1A81" w:rsidRPr="00530ADF">
              <w:rPr>
                <w:rStyle w:val="Hyperlink"/>
                <w:noProof/>
              </w:rPr>
              <w:t>4.3.</w:t>
            </w:r>
            <w:r w:rsidR="008F1A81">
              <w:rPr>
                <w:rFonts w:asciiTheme="minorHAnsi" w:eastAsiaTheme="minorEastAsia" w:hAnsiTheme="minorHAnsi"/>
                <w:noProof/>
                <w:sz w:val="22"/>
                <w:szCs w:val="22"/>
                <w:lang w:eastAsia="en-GB"/>
              </w:rPr>
              <w:tab/>
            </w:r>
            <w:r w:rsidR="008F1A81" w:rsidRPr="00530ADF">
              <w:rPr>
                <w:rStyle w:val="Hyperlink"/>
                <w:noProof/>
              </w:rPr>
              <w:t>Commit and push your changes</w:t>
            </w:r>
            <w:r w:rsidR="008F1A81">
              <w:rPr>
                <w:noProof/>
                <w:webHidden/>
              </w:rPr>
              <w:tab/>
            </w:r>
            <w:r w:rsidR="008F1A81">
              <w:rPr>
                <w:noProof/>
                <w:webHidden/>
              </w:rPr>
              <w:fldChar w:fldCharType="begin"/>
            </w:r>
            <w:r w:rsidR="008F1A81">
              <w:rPr>
                <w:noProof/>
                <w:webHidden/>
              </w:rPr>
              <w:instrText xml:space="preserve"> PAGEREF _Toc83284920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600E56CC" w14:textId="15B490E7"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21" w:history="1">
            <w:r w:rsidR="008F1A81" w:rsidRPr="00530ADF">
              <w:rPr>
                <w:rStyle w:val="Hyperlink"/>
                <w:noProof/>
              </w:rPr>
              <w:t>4.4.</w:t>
            </w:r>
            <w:r w:rsidR="008F1A81">
              <w:rPr>
                <w:rFonts w:asciiTheme="minorHAnsi" w:eastAsiaTheme="minorEastAsia" w:hAnsiTheme="minorHAnsi"/>
                <w:noProof/>
                <w:sz w:val="22"/>
                <w:szCs w:val="22"/>
                <w:lang w:eastAsia="en-GB"/>
              </w:rPr>
              <w:tab/>
            </w:r>
            <w:r w:rsidR="008F1A81" w:rsidRPr="00530ADF">
              <w:rPr>
                <w:rStyle w:val="Hyperlink"/>
                <w:noProof/>
              </w:rPr>
              <w:t>Create a pull request</w:t>
            </w:r>
            <w:r w:rsidR="008F1A81">
              <w:rPr>
                <w:noProof/>
                <w:webHidden/>
              </w:rPr>
              <w:tab/>
            </w:r>
            <w:r w:rsidR="008F1A81">
              <w:rPr>
                <w:noProof/>
                <w:webHidden/>
              </w:rPr>
              <w:fldChar w:fldCharType="begin"/>
            </w:r>
            <w:r w:rsidR="008F1A81">
              <w:rPr>
                <w:noProof/>
                <w:webHidden/>
              </w:rPr>
              <w:instrText xml:space="preserve"> PAGEREF _Toc83284921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2124BF3B" w14:textId="60E14B37" w:rsidR="008F1A81" w:rsidRDefault="00D307FB">
          <w:pPr>
            <w:pStyle w:val="TOC3"/>
            <w:tabs>
              <w:tab w:val="left" w:pos="1200"/>
              <w:tab w:val="right" w:pos="9054"/>
            </w:tabs>
            <w:rPr>
              <w:rFonts w:asciiTheme="minorHAnsi" w:eastAsiaTheme="minorEastAsia" w:hAnsiTheme="minorHAnsi"/>
              <w:noProof/>
              <w:sz w:val="22"/>
              <w:szCs w:val="22"/>
              <w:lang w:eastAsia="en-GB"/>
            </w:rPr>
          </w:pPr>
          <w:hyperlink w:anchor="_Toc83284922" w:history="1">
            <w:r w:rsidR="008F1A81" w:rsidRPr="00530ADF">
              <w:rPr>
                <w:rStyle w:val="Hyperlink"/>
                <w:noProof/>
              </w:rPr>
              <w:t>4.5.</w:t>
            </w:r>
            <w:r w:rsidR="008F1A81">
              <w:rPr>
                <w:rFonts w:asciiTheme="minorHAnsi" w:eastAsiaTheme="minorEastAsia" w:hAnsiTheme="minorHAnsi"/>
                <w:noProof/>
                <w:sz w:val="22"/>
                <w:szCs w:val="22"/>
                <w:lang w:eastAsia="en-GB"/>
              </w:rPr>
              <w:tab/>
            </w:r>
            <w:r w:rsidR="008F1A81" w:rsidRPr="00530ADF">
              <w:rPr>
                <w:rStyle w:val="Hyperlink"/>
                <w:noProof/>
              </w:rPr>
              <w:t>Merge pull request</w:t>
            </w:r>
            <w:r w:rsidR="008F1A81">
              <w:rPr>
                <w:noProof/>
                <w:webHidden/>
              </w:rPr>
              <w:tab/>
            </w:r>
            <w:r w:rsidR="008F1A81">
              <w:rPr>
                <w:noProof/>
                <w:webHidden/>
              </w:rPr>
              <w:fldChar w:fldCharType="begin"/>
            </w:r>
            <w:r w:rsidR="008F1A81">
              <w:rPr>
                <w:noProof/>
                <w:webHidden/>
              </w:rPr>
              <w:instrText xml:space="preserve"> PAGEREF _Toc83284922 \h </w:instrText>
            </w:r>
            <w:r w:rsidR="008F1A81">
              <w:rPr>
                <w:noProof/>
                <w:webHidden/>
              </w:rPr>
            </w:r>
            <w:r w:rsidR="008F1A81">
              <w:rPr>
                <w:noProof/>
                <w:webHidden/>
              </w:rPr>
              <w:fldChar w:fldCharType="separate"/>
            </w:r>
            <w:r w:rsidR="008F1A81">
              <w:rPr>
                <w:noProof/>
                <w:webHidden/>
              </w:rPr>
              <w:t>6</w:t>
            </w:r>
            <w:r w:rsidR="008F1A81">
              <w:rPr>
                <w:noProof/>
                <w:webHidden/>
              </w:rPr>
              <w:fldChar w:fldCharType="end"/>
            </w:r>
          </w:hyperlink>
        </w:p>
        <w:p w14:paraId="19C8FC39" w14:textId="26B8AC29" w:rsidR="008F1A81" w:rsidRDefault="00D307FB">
          <w:pPr>
            <w:pStyle w:val="TOC2"/>
            <w:tabs>
              <w:tab w:val="left" w:pos="720"/>
              <w:tab w:val="right" w:pos="9054"/>
            </w:tabs>
            <w:rPr>
              <w:rFonts w:asciiTheme="minorHAnsi" w:eastAsiaTheme="minorEastAsia" w:hAnsiTheme="minorHAnsi"/>
              <w:iCs w:val="0"/>
              <w:noProof/>
              <w:sz w:val="22"/>
              <w:szCs w:val="22"/>
              <w:lang w:eastAsia="en-GB"/>
            </w:rPr>
          </w:pPr>
          <w:hyperlink w:anchor="_Toc83284923" w:history="1">
            <w:r w:rsidR="008F1A81" w:rsidRPr="00530ADF">
              <w:rPr>
                <w:rStyle w:val="Hyperlink"/>
                <w:noProof/>
              </w:rPr>
              <w:t>5.</w:t>
            </w:r>
            <w:r w:rsidR="008F1A81">
              <w:rPr>
                <w:rFonts w:asciiTheme="minorHAnsi" w:eastAsiaTheme="minorEastAsia" w:hAnsiTheme="minorHAnsi"/>
                <w:iCs w:val="0"/>
                <w:noProof/>
                <w:sz w:val="22"/>
                <w:szCs w:val="22"/>
                <w:lang w:eastAsia="en-GB"/>
              </w:rPr>
              <w:tab/>
            </w:r>
            <w:r w:rsidR="008F1A81" w:rsidRPr="00530ADF">
              <w:rPr>
                <w:rStyle w:val="Hyperlink"/>
                <w:noProof/>
              </w:rPr>
              <w:t>Uploading and synchronising files</w:t>
            </w:r>
            <w:r w:rsidR="008F1A81">
              <w:rPr>
                <w:noProof/>
                <w:webHidden/>
              </w:rPr>
              <w:tab/>
            </w:r>
            <w:r w:rsidR="008F1A81">
              <w:rPr>
                <w:noProof/>
                <w:webHidden/>
              </w:rPr>
              <w:fldChar w:fldCharType="begin"/>
            </w:r>
            <w:r w:rsidR="008F1A81">
              <w:rPr>
                <w:noProof/>
                <w:webHidden/>
              </w:rPr>
              <w:instrText xml:space="preserve"> PAGEREF _Toc83284923 \h </w:instrText>
            </w:r>
            <w:r w:rsidR="008F1A81">
              <w:rPr>
                <w:noProof/>
                <w:webHidden/>
              </w:rPr>
            </w:r>
            <w:r w:rsidR="008F1A81">
              <w:rPr>
                <w:noProof/>
                <w:webHidden/>
              </w:rPr>
              <w:fldChar w:fldCharType="separate"/>
            </w:r>
            <w:r w:rsidR="008F1A81">
              <w:rPr>
                <w:noProof/>
                <w:webHidden/>
              </w:rPr>
              <w:t>6</w:t>
            </w:r>
            <w:r w:rsidR="008F1A81">
              <w:rPr>
                <w:noProof/>
                <w:webHidden/>
              </w:rPr>
              <w:fldChar w:fldCharType="end"/>
            </w:r>
          </w:hyperlink>
        </w:p>
        <w:p w14:paraId="71DC0C68" w14:textId="4E80DC9D" w:rsidR="00675F17" w:rsidRPr="004D195F" w:rsidRDefault="00971F02" w:rsidP="002C59DB">
          <w:pPr>
            <w:tabs>
              <w:tab w:val="left" w:pos="480"/>
            </w:tabs>
            <w:rPr>
              <w:b/>
              <w:bCs/>
            </w:rPr>
          </w:pPr>
          <w:r w:rsidRPr="004D195F">
            <w:rPr>
              <w:rFonts w:asciiTheme="minorHAnsi" w:hAnsiTheme="minorHAnsi"/>
              <w:sz w:val="20"/>
              <w:szCs w:val="20"/>
            </w:rPr>
            <w:fldChar w:fldCharType="end"/>
          </w:r>
        </w:p>
      </w:sdtContent>
    </w:sdt>
    <w:p w14:paraId="21D4E6F9" w14:textId="77777777" w:rsidR="00675F17" w:rsidRPr="004D195F" w:rsidRDefault="00675F17" w:rsidP="00A14DF1">
      <w:pPr>
        <w:pStyle w:val="TOC3"/>
      </w:pPr>
      <w:r w:rsidRPr="004D195F">
        <w:br w:type="page"/>
      </w:r>
    </w:p>
    <w:p w14:paraId="6C25BDE9" w14:textId="5E061F06" w:rsidR="00763C95" w:rsidRPr="004D195F" w:rsidRDefault="00763C95" w:rsidP="00763C95">
      <w:pPr>
        <w:pStyle w:val="UUhoofdstuktitel"/>
      </w:pPr>
      <w:bookmarkStart w:id="0" w:name="_Toc83284908"/>
      <w:r w:rsidRPr="004D195F">
        <w:lastRenderedPageBreak/>
        <w:t>Introduction</w:t>
      </w:r>
      <w:bookmarkEnd w:id="0"/>
    </w:p>
    <w:p w14:paraId="24C9F721" w14:textId="77777777" w:rsidR="00763C95" w:rsidRPr="004D195F" w:rsidRDefault="00763C95" w:rsidP="00763C95">
      <w:pPr>
        <w:pStyle w:val="UUplattetekst"/>
      </w:pPr>
    </w:p>
    <w:p w14:paraId="3810579B" w14:textId="77777777" w:rsidR="00871B44" w:rsidRDefault="00763C95" w:rsidP="00871B44">
      <w:pPr>
        <w:pStyle w:val="UUplattetekst"/>
      </w:pPr>
      <w:r w:rsidRPr="004D195F">
        <w:t xml:space="preserve">The aim of this </w:t>
      </w:r>
      <w:r w:rsidR="003A3DC3" w:rsidRPr="004D195F">
        <w:t>document</w:t>
      </w:r>
      <w:r w:rsidRPr="004D195F">
        <w:t xml:space="preserve"> is to </w:t>
      </w:r>
      <w:r w:rsidR="0052443D" w:rsidRPr="004D195F">
        <w:t>offer a step-by-step</w:t>
      </w:r>
      <w:r w:rsidR="003A3DC3" w:rsidRPr="004D195F">
        <w:t xml:space="preserve"> guide to </w:t>
      </w:r>
      <w:r w:rsidR="00F44E25" w:rsidRPr="004D195F">
        <w:t>quickly</w:t>
      </w:r>
      <w:r w:rsidR="003A3DC3" w:rsidRPr="004D195F">
        <w:t xml:space="preserve"> get started with Git</w:t>
      </w:r>
      <w:r w:rsidR="009B337B" w:rsidRPr="004D195F">
        <w:t>H</w:t>
      </w:r>
      <w:r w:rsidR="003A3DC3" w:rsidRPr="004D195F">
        <w:t xml:space="preserve">ub and its integration </w:t>
      </w:r>
      <w:r w:rsidR="00004AEC" w:rsidRPr="004D195F">
        <w:t xml:space="preserve">with RStudio. </w:t>
      </w:r>
      <w:r w:rsidR="00905673" w:rsidRPr="004D195F">
        <w:t xml:space="preserve">GitHub is </w:t>
      </w:r>
      <w:r w:rsidR="004870F4" w:rsidRPr="004D195F">
        <w:t xml:space="preserve">the most popular </w:t>
      </w:r>
      <w:r w:rsidR="00905673" w:rsidRPr="004D195F">
        <w:t>code hosting platform for version control and collaboration</w:t>
      </w:r>
      <w:r w:rsidR="004870F4" w:rsidRPr="004D195F">
        <w:t xml:space="preserve">. </w:t>
      </w:r>
      <w:r w:rsidR="00136930" w:rsidRPr="004D195F">
        <w:t>G</w:t>
      </w:r>
      <w:r w:rsidR="004870F4" w:rsidRPr="004D195F">
        <w:t xml:space="preserve">itHub </w:t>
      </w:r>
      <w:r w:rsidR="0069263C" w:rsidRPr="004D195F">
        <w:t xml:space="preserve">allows to track changes </w:t>
      </w:r>
      <w:r w:rsidR="007D3E5D" w:rsidRPr="004D195F">
        <w:t>when multiple people collaborate on a project.</w:t>
      </w:r>
      <w:r w:rsidR="004D24F6" w:rsidRPr="004D195F">
        <w:t xml:space="preserve"> This </w:t>
      </w:r>
      <w:r w:rsidR="00B55A2C" w:rsidRPr="004D195F">
        <w:t>platform</w:t>
      </w:r>
      <w:r w:rsidR="007D3E5D" w:rsidRPr="004D195F">
        <w:t xml:space="preserve"> </w:t>
      </w:r>
      <w:r w:rsidR="004D24F6" w:rsidRPr="004D195F">
        <w:t xml:space="preserve">can </w:t>
      </w:r>
      <w:r w:rsidR="00B55A2C" w:rsidRPr="004D195F">
        <w:t xml:space="preserve">also be </w:t>
      </w:r>
      <w:r w:rsidR="004D24F6" w:rsidRPr="004D195F">
        <w:t>integrate</w:t>
      </w:r>
      <w:r w:rsidR="00B55A2C" w:rsidRPr="004D195F">
        <w:t>d</w:t>
      </w:r>
      <w:r w:rsidR="004D24F6" w:rsidRPr="004D195F">
        <w:t xml:space="preserve"> </w:t>
      </w:r>
      <w:r w:rsidR="00B55A2C" w:rsidRPr="004D195F">
        <w:t>with other tools</w:t>
      </w:r>
      <w:r w:rsidR="004D24F6" w:rsidRPr="004D195F">
        <w:t xml:space="preserve">, such </w:t>
      </w:r>
      <w:r w:rsidR="00A11917" w:rsidRPr="004D195F">
        <w:t xml:space="preserve">as </w:t>
      </w:r>
      <w:r w:rsidR="004D24F6" w:rsidRPr="004D195F">
        <w:t>RStudio</w:t>
      </w:r>
      <w:r w:rsidR="00B55A2C" w:rsidRPr="004D195F">
        <w:t xml:space="preserve">. </w:t>
      </w:r>
      <w:r w:rsidR="00871B44" w:rsidRPr="004D195F">
        <w:t xml:space="preserve">RStudio provides an interface for version control using </w:t>
      </w:r>
      <w:r w:rsidR="00871B44">
        <w:t>G</w:t>
      </w:r>
      <w:r w:rsidR="00871B44" w:rsidRPr="004D195F">
        <w:t>it. When working with Git, it is important to differentiate between the remote repository, which is essentially the web version of GitHub and the local repository, which is the repository that is stored on the computers of various team members</w:t>
      </w:r>
      <w:r w:rsidR="00871B44">
        <w:t xml:space="preserve"> and that can also be visible in the desktop version of GitHub</w:t>
      </w:r>
      <w:r w:rsidR="00871B44" w:rsidRPr="004D195F">
        <w:t>.</w:t>
      </w:r>
    </w:p>
    <w:p w14:paraId="7CDBAE41" w14:textId="65FDA57B" w:rsidR="00763C95" w:rsidRPr="004D195F" w:rsidRDefault="00763C95" w:rsidP="007D3E5D">
      <w:pPr>
        <w:pStyle w:val="UUplattetekst"/>
      </w:pPr>
    </w:p>
    <w:p w14:paraId="5E207738" w14:textId="77777777" w:rsidR="00763C95" w:rsidRPr="004D195F" w:rsidRDefault="00763C95" w:rsidP="00763C95">
      <w:pPr>
        <w:pStyle w:val="UUplattetekst"/>
      </w:pPr>
    </w:p>
    <w:p w14:paraId="39503D90" w14:textId="18769995" w:rsidR="0051492F" w:rsidRPr="004D195F" w:rsidRDefault="002F4BDA" w:rsidP="000A7217">
      <w:pPr>
        <w:pStyle w:val="UUhoofdstuktitel"/>
      </w:pPr>
      <w:bookmarkStart w:id="1" w:name="_Toc83284909"/>
      <w:r w:rsidRPr="004D195F">
        <w:t>Getting started</w:t>
      </w:r>
      <w:bookmarkEnd w:id="1"/>
      <w:r w:rsidRPr="004D195F">
        <w:t xml:space="preserve"> </w:t>
      </w:r>
    </w:p>
    <w:p w14:paraId="56569BA5" w14:textId="734AB094" w:rsidR="0051492F" w:rsidRPr="004D195F" w:rsidRDefault="001C0949" w:rsidP="0072162A">
      <w:pPr>
        <w:pStyle w:val="UUparagraafkop"/>
      </w:pPr>
      <w:bookmarkStart w:id="2" w:name="_Toc83284910"/>
      <w:r w:rsidRPr="004D195F">
        <w:t xml:space="preserve">Create an </w:t>
      </w:r>
      <w:r w:rsidR="00C91F24" w:rsidRPr="004D195F">
        <w:t>account in GitHub</w:t>
      </w:r>
      <w:bookmarkEnd w:id="2"/>
    </w:p>
    <w:p w14:paraId="6F02D6EF" w14:textId="1CA81A8F" w:rsidR="005C35BF" w:rsidRPr="004D195F" w:rsidRDefault="002B0E66" w:rsidP="000A7217">
      <w:pPr>
        <w:pStyle w:val="UUplattetekst"/>
      </w:pPr>
      <w:r w:rsidRPr="004D195F">
        <w:t xml:space="preserve">The first </w:t>
      </w:r>
      <w:r w:rsidR="001C0949" w:rsidRPr="004D195F">
        <w:t xml:space="preserve">thing to do is to create an account </w:t>
      </w:r>
      <w:r w:rsidR="00946139" w:rsidRPr="004D195F">
        <w:t xml:space="preserve">in the main </w:t>
      </w:r>
      <w:hyperlink r:id="rId11" w:history="1">
        <w:r w:rsidR="00946139" w:rsidRPr="004D195F">
          <w:rPr>
            <w:rStyle w:val="Hyperlink"/>
          </w:rPr>
          <w:t>website</w:t>
        </w:r>
      </w:hyperlink>
      <w:r w:rsidR="00946139" w:rsidRPr="004D195F">
        <w:t xml:space="preserve"> of GitHub. </w:t>
      </w:r>
    </w:p>
    <w:p w14:paraId="11DC2412" w14:textId="37B418F7" w:rsidR="00CA63F1" w:rsidRPr="004D195F" w:rsidRDefault="00DD566B" w:rsidP="002174CB">
      <w:pPr>
        <w:pStyle w:val="UUparagraafkop"/>
      </w:pPr>
      <w:bookmarkStart w:id="3" w:name="_Toc83284911"/>
      <w:r w:rsidRPr="004D195F">
        <w:t xml:space="preserve">Download GitHub </w:t>
      </w:r>
      <w:r w:rsidR="00C91F24" w:rsidRPr="004D195F">
        <w:t>d</w:t>
      </w:r>
      <w:r w:rsidRPr="004D195F">
        <w:t>esktop</w:t>
      </w:r>
      <w:bookmarkEnd w:id="3"/>
    </w:p>
    <w:p w14:paraId="5C2406C4" w14:textId="441C348A" w:rsidR="00433529" w:rsidRPr="004D195F" w:rsidRDefault="00C91F24" w:rsidP="00456DF9">
      <w:pPr>
        <w:pStyle w:val="UUplattetekst"/>
      </w:pPr>
      <w:r w:rsidRPr="004D195F">
        <w:t>Th</w:t>
      </w:r>
      <w:r w:rsidR="00494E86" w:rsidRPr="004D195F">
        <w:t xml:space="preserve">e desktop version allows to </w:t>
      </w:r>
      <w:r w:rsidR="00A92813" w:rsidRPr="004D195F">
        <w:t xml:space="preserve">update the </w:t>
      </w:r>
      <w:r w:rsidR="004D4AD1" w:rsidRPr="004D195F">
        <w:t xml:space="preserve">remote </w:t>
      </w:r>
      <w:r w:rsidR="00A92813" w:rsidRPr="004D195F">
        <w:t xml:space="preserve">repository when </w:t>
      </w:r>
      <w:r w:rsidR="004D4AD1" w:rsidRPr="004D195F">
        <w:t>adding files in the local repository. The Git</w:t>
      </w:r>
      <w:r w:rsidR="00433529" w:rsidRPr="004D195F">
        <w:t>H</w:t>
      </w:r>
      <w:r w:rsidR="004D4AD1" w:rsidRPr="004D195F">
        <w:t xml:space="preserve">ub desktop version can be downloaded </w:t>
      </w:r>
      <w:hyperlink r:id="rId12" w:history="1">
        <w:r w:rsidR="004D4AD1" w:rsidRPr="004D195F">
          <w:rPr>
            <w:rStyle w:val="Hyperlink"/>
          </w:rPr>
          <w:t>here</w:t>
        </w:r>
      </w:hyperlink>
      <w:r w:rsidR="004D4AD1" w:rsidRPr="004D195F">
        <w:t>.</w:t>
      </w:r>
    </w:p>
    <w:p w14:paraId="065D9C42" w14:textId="35ADDED4" w:rsidR="00433529" w:rsidRPr="004D195F" w:rsidRDefault="00433529" w:rsidP="00433529">
      <w:pPr>
        <w:pStyle w:val="UUparagraafkop"/>
      </w:pPr>
      <w:bookmarkStart w:id="4" w:name="_Toc83284912"/>
      <w:r w:rsidRPr="004D195F">
        <w:t xml:space="preserve">Download </w:t>
      </w:r>
      <w:r w:rsidR="00EB3C9A" w:rsidRPr="004D195F">
        <w:t>Git</w:t>
      </w:r>
      <w:bookmarkEnd w:id="4"/>
    </w:p>
    <w:p w14:paraId="1E19ECE0" w14:textId="0FE0ECE1" w:rsidR="00E16B60" w:rsidRPr="004D195F" w:rsidRDefault="00BC66EC" w:rsidP="00EB3C9A">
      <w:pPr>
        <w:pStyle w:val="UUplattetekst"/>
      </w:pPr>
      <w:r w:rsidRPr="004D195F">
        <w:t>Download Git</w:t>
      </w:r>
      <w:r w:rsidR="002434DC" w:rsidRPr="004D195F">
        <w:t xml:space="preserve"> to </w:t>
      </w:r>
      <w:r w:rsidR="003D30FD" w:rsidRPr="004D195F">
        <w:t>connect GitHub with RStudio</w:t>
      </w:r>
      <w:r w:rsidR="001717CD" w:rsidRPr="004D195F">
        <w:t xml:space="preserve">. Git can be downloaded </w:t>
      </w:r>
      <w:hyperlink r:id="rId13" w:history="1">
        <w:r w:rsidR="001717CD" w:rsidRPr="004D195F">
          <w:rPr>
            <w:rStyle w:val="Hyperlink"/>
          </w:rPr>
          <w:t>here</w:t>
        </w:r>
      </w:hyperlink>
      <w:r w:rsidR="000536CF" w:rsidRPr="004D195F">
        <w:t>.</w:t>
      </w:r>
    </w:p>
    <w:p w14:paraId="6B91F4C9" w14:textId="77777777" w:rsidR="00E16B60" w:rsidRPr="004D195F" w:rsidRDefault="00E16B60" w:rsidP="00433529">
      <w:pPr>
        <w:pStyle w:val="UUplattetekst"/>
      </w:pPr>
    </w:p>
    <w:p w14:paraId="695BEEED" w14:textId="77777777" w:rsidR="00705321" w:rsidRPr="004D195F" w:rsidRDefault="00705321" w:rsidP="00705321">
      <w:pPr>
        <w:pStyle w:val="UUparagraafkop"/>
      </w:pPr>
      <w:bookmarkStart w:id="5" w:name="_Toc83284913"/>
      <w:r w:rsidRPr="004D195F">
        <w:t>Create a new repository</w:t>
      </w:r>
      <w:bookmarkEnd w:id="5"/>
    </w:p>
    <w:p w14:paraId="06E9DA9C" w14:textId="043B2CC3" w:rsidR="00705321" w:rsidRPr="004D195F" w:rsidRDefault="00705321" w:rsidP="00705321">
      <w:pPr>
        <w:pStyle w:val="UUplattetekst"/>
      </w:pPr>
      <w:r w:rsidRPr="004D195F">
        <w:t xml:space="preserve">Once you have created your GitHub account, you can create a repository (in the web version). In a repository a variety of projects and files can be stored either to collaborate with or to make their content available to a larger audience. A step by step guide to create a repository can be found </w:t>
      </w:r>
      <w:hyperlink r:id="rId14" w:history="1">
        <w:r w:rsidRPr="004D195F">
          <w:rPr>
            <w:rStyle w:val="Hyperlink"/>
          </w:rPr>
          <w:t>here</w:t>
        </w:r>
      </w:hyperlink>
      <w:r w:rsidRPr="004D195F">
        <w:t xml:space="preserve">. </w:t>
      </w:r>
      <w:r w:rsidR="00A94646" w:rsidRPr="004D195F">
        <w:t>Please not</w:t>
      </w:r>
      <w:r w:rsidR="00A11917" w:rsidRPr="004D195F">
        <w:t>e</w:t>
      </w:r>
      <w:r w:rsidR="00A94646" w:rsidRPr="004D195F">
        <w:t xml:space="preserve"> that</w:t>
      </w:r>
      <w:r w:rsidR="00A11917" w:rsidRPr="004D195F">
        <w:t xml:space="preserve"> it</w:t>
      </w:r>
      <w:r w:rsidR="00A94646" w:rsidRPr="004D195F">
        <w:t xml:space="preserve"> is considered a good practice to add README.me file to describe the project and the files that are in the repository. </w:t>
      </w:r>
    </w:p>
    <w:p w14:paraId="13A984E5" w14:textId="4424A72E" w:rsidR="00705321" w:rsidRPr="004D195F" w:rsidRDefault="00705321" w:rsidP="00433529">
      <w:pPr>
        <w:pStyle w:val="UUplattetekst"/>
      </w:pPr>
    </w:p>
    <w:p w14:paraId="1404240E" w14:textId="77777777" w:rsidR="00331155" w:rsidRPr="004D195F" w:rsidRDefault="00331155" w:rsidP="00433529">
      <w:pPr>
        <w:pStyle w:val="UUplattetekst"/>
      </w:pPr>
    </w:p>
    <w:p w14:paraId="62074FB0" w14:textId="050A2F22" w:rsidR="002F4BDA" w:rsidRPr="004D195F" w:rsidRDefault="004F66AA" w:rsidP="002F4BDA">
      <w:pPr>
        <w:pStyle w:val="UUhoofdstuktitel"/>
      </w:pPr>
      <w:bookmarkStart w:id="6" w:name="_Toc83284914"/>
      <w:r w:rsidRPr="004D195F">
        <w:t>Integrating GitHub and</w:t>
      </w:r>
      <w:r w:rsidR="003D4553" w:rsidRPr="004D195F">
        <w:t xml:space="preserve"> RStudio</w:t>
      </w:r>
      <w:bookmarkEnd w:id="6"/>
    </w:p>
    <w:p w14:paraId="4D88EBF4" w14:textId="2E070107" w:rsidR="002F4BDA" w:rsidRPr="004D195F" w:rsidRDefault="002F4BDA" w:rsidP="002F4BDA">
      <w:pPr>
        <w:pStyle w:val="UUparagraafkop"/>
      </w:pPr>
      <w:bookmarkStart w:id="7" w:name="_Toc83284915"/>
      <w:r w:rsidRPr="004D195F">
        <w:t xml:space="preserve">Create </w:t>
      </w:r>
      <w:r w:rsidR="002861BC" w:rsidRPr="004D195F">
        <w:t xml:space="preserve">a </w:t>
      </w:r>
      <w:r w:rsidR="0024265E" w:rsidRPr="004D195F">
        <w:t>new project in R Studio</w:t>
      </w:r>
      <w:bookmarkEnd w:id="7"/>
    </w:p>
    <w:p w14:paraId="6B1249A5" w14:textId="2C3B5D21" w:rsidR="001361C7" w:rsidRPr="004D195F" w:rsidRDefault="000C07D7" w:rsidP="00C158A3">
      <w:pPr>
        <w:pStyle w:val="UUplattetekst"/>
      </w:pPr>
      <w:r w:rsidRPr="004D195F">
        <w:t xml:space="preserve">Choose File &gt; New project </w:t>
      </w:r>
      <w:r w:rsidR="00663399" w:rsidRPr="004D195F">
        <w:t>and then choose Version Control &gt; Git</w:t>
      </w:r>
      <w:r w:rsidR="00CF0813" w:rsidRPr="004D195F">
        <w:t xml:space="preserve">. In the Repository URL paste the link of the repository. To </w:t>
      </w:r>
      <w:r w:rsidR="005E4C75" w:rsidRPr="004D195F">
        <w:t>copy the link of the repository go the web version</w:t>
      </w:r>
      <w:r w:rsidR="008D57CA" w:rsidRPr="004D195F">
        <w:t xml:space="preserve">, select the repository and </w:t>
      </w:r>
      <w:r w:rsidR="00EF749E" w:rsidRPr="004D195F">
        <w:t>then click on the green button ‘Code’</w:t>
      </w:r>
      <w:r w:rsidR="00324F42" w:rsidRPr="004D195F">
        <w:t xml:space="preserve"> and copy the HTTPS link. </w:t>
      </w:r>
      <w:r w:rsidR="00822A69" w:rsidRPr="004D195F">
        <w:t xml:space="preserve">Afterwards, </w:t>
      </w:r>
      <w:r w:rsidR="00FC75A4" w:rsidRPr="004D195F">
        <w:t>choose a folder in which you want to save your local repository by clicking on the Browse button</w:t>
      </w:r>
      <w:r w:rsidR="00DE2843" w:rsidRPr="004D195F">
        <w:t xml:space="preserve"> (this will automatically create a clone folder, that will be visible in GitHub desktop)</w:t>
      </w:r>
      <w:r w:rsidR="00FC75A4" w:rsidRPr="004D195F">
        <w:t xml:space="preserve">. Lastly, click on Create </w:t>
      </w:r>
      <w:r w:rsidR="00C5071C" w:rsidRPr="004D195F">
        <w:t>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361C7" w:rsidRPr="004D195F" w14:paraId="7AC8ADE4" w14:textId="77777777" w:rsidTr="00C158A3">
        <w:trPr>
          <w:trHeight w:val="54"/>
        </w:trPr>
        <w:tc>
          <w:tcPr>
            <w:tcW w:w="4527" w:type="dxa"/>
          </w:tcPr>
          <w:p w14:paraId="56808DA1" w14:textId="16E20DFC" w:rsidR="001361C7" w:rsidRPr="004D195F" w:rsidRDefault="001361C7" w:rsidP="00BA5AC8">
            <w:pPr>
              <w:pStyle w:val="UUplattetekst"/>
            </w:pPr>
            <w:r w:rsidRPr="004D195F">
              <w:rPr>
                <w:noProof/>
              </w:rPr>
              <w:drawing>
                <wp:anchor distT="0" distB="0" distL="114300" distR="114300" simplePos="0" relativeHeight="251660288" behindDoc="1" locked="0" layoutInCell="1" allowOverlap="1" wp14:anchorId="7F509B4A" wp14:editId="429E8CB0">
                  <wp:simplePos x="0" y="0"/>
                  <wp:positionH relativeFrom="margin">
                    <wp:posOffset>340995</wp:posOffset>
                  </wp:positionH>
                  <wp:positionV relativeFrom="page">
                    <wp:posOffset>117475</wp:posOffset>
                  </wp:positionV>
                  <wp:extent cx="2091055" cy="1501775"/>
                  <wp:effectExtent l="0" t="0" r="444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217" t="35302" r="37392" b="32292"/>
                          <a:stretch/>
                        </pic:blipFill>
                        <pic:spPr bwMode="auto">
                          <a:xfrm>
                            <a:off x="0" y="0"/>
                            <a:ext cx="209105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1CC63414" w14:textId="61586B63" w:rsidR="001361C7" w:rsidRPr="004D195F" w:rsidRDefault="00BA5AC8" w:rsidP="00C158A3">
            <w:pPr>
              <w:pStyle w:val="UUplattetekst"/>
              <w:rPr>
                <w:noProof/>
              </w:rPr>
            </w:pPr>
            <w:r w:rsidRPr="004D195F">
              <w:rPr>
                <w:noProof/>
              </w:rPr>
              <w:drawing>
                <wp:anchor distT="0" distB="0" distL="114300" distR="114300" simplePos="0" relativeHeight="251704320" behindDoc="0" locked="0" layoutInCell="1" allowOverlap="1" wp14:anchorId="04E61683" wp14:editId="57881A59">
                  <wp:simplePos x="0" y="0"/>
                  <wp:positionH relativeFrom="margin">
                    <wp:posOffset>318770</wp:posOffset>
                  </wp:positionH>
                  <wp:positionV relativeFrom="page">
                    <wp:posOffset>89535</wp:posOffset>
                  </wp:positionV>
                  <wp:extent cx="2084705" cy="15151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070" t="34778" r="37315" b="32110"/>
                          <a:stretch/>
                        </pic:blipFill>
                        <pic:spPr bwMode="auto">
                          <a:xfrm>
                            <a:off x="0" y="0"/>
                            <a:ext cx="2084705"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E18DF" w:rsidRPr="004D195F" w14:paraId="48DAE807" w14:textId="77777777" w:rsidTr="00C158A3">
        <w:trPr>
          <w:trHeight w:val="2617"/>
        </w:trPr>
        <w:tc>
          <w:tcPr>
            <w:tcW w:w="4527" w:type="dxa"/>
          </w:tcPr>
          <w:p w14:paraId="591E941F" w14:textId="707473FC" w:rsidR="00992C10" w:rsidRPr="004D195F" w:rsidRDefault="00C158A3" w:rsidP="009939D2">
            <w:pPr>
              <w:pStyle w:val="UUplattetekst"/>
              <w:rPr>
                <w:noProof/>
              </w:rPr>
            </w:pPr>
            <w:r w:rsidRPr="004D195F">
              <w:rPr>
                <w:noProof/>
              </w:rPr>
              <w:lastRenderedPageBreak/>
              <w:drawing>
                <wp:anchor distT="0" distB="0" distL="114300" distR="114300" simplePos="0" relativeHeight="251663360" behindDoc="0" locked="0" layoutInCell="1" allowOverlap="1" wp14:anchorId="13369110" wp14:editId="1B679D14">
                  <wp:simplePos x="0" y="0"/>
                  <wp:positionH relativeFrom="margin">
                    <wp:posOffset>302260</wp:posOffset>
                  </wp:positionH>
                  <wp:positionV relativeFrom="paragraph">
                    <wp:posOffset>0</wp:posOffset>
                  </wp:positionV>
                  <wp:extent cx="2292350" cy="15659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870" t="40531" r="55719" b="28610"/>
                          <a:stretch/>
                        </pic:blipFill>
                        <pic:spPr bwMode="auto">
                          <a:xfrm>
                            <a:off x="0" y="0"/>
                            <a:ext cx="2292350"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F5B8E" w14:textId="554919ED" w:rsidR="00FE18DF" w:rsidRPr="004D195F" w:rsidRDefault="00FE18DF" w:rsidP="009939D2">
            <w:pPr>
              <w:pStyle w:val="UUplattetekst"/>
            </w:pPr>
          </w:p>
        </w:tc>
        <w:tc>
          <w:tcPr>
            <w:tcW w:w="4527" w:type="dxa"/>
          </w:tcPr>
          <w:p w14:paraId="1968142E" w14:textId="1FA8294F" w:rsidR="00FE18DF" w:rsidRPr="004D195F" w:rsidRDefault="009939D2" w:rsidP="00C158A3">
            <w:pPr>
              <w:pStyle w:val="UUplattetekst"/>
              <w:rPr>
                <w:noProof/>
              </w:rPr>
            </w:pPr>
            <w:r w:rsidRPr="004D195F">
              <w:rPr>
                <w:noProof/>
              </w:rPr>
              <w:drawing>
                <wp:anchor distT="0" distB="0" distL="114300" distR="114300" simplePos="0" relativeHeight="251665408" behindDoc="0" locked="0" layoutInCell="1" allowOverlap="1" wp14:anchorId="0E88F05B" wp14:editId="7101CC73">
                  <wp:simplePos x="0" y="0"/>
                  <wp:positionH relativeFrom="margin">
                    <wp:posOffset>290830</wp:posOffset>
                  </wp:positionH>
                  <wp:positionV relativeFrom="paragraph">
                    <wp:posOffset>0</wp:posOffset>
                  </wp:positionV>
                  <wp:extent cx="2209165" cy="158686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217" t="35050" r="37185" b="32261"/>
                          <a:stretch/>
                        </pic:blipFill>
                        <pic:spPr bwMode="auto">
                          <a:xfrm>
                            <a:off x="0" y="0"/>
                            <a:ext cx="220916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0C5731" w14:textId="7A7CC0B0" w:rsidR="00C5071C" w:rsidRPr="004D195F" w:rsidRDefault="00C5071C" w:rsidP="00C5071C">
      <w:pPr>
        <w:pStyle w:val="UUparagraafkop"/>
      </w:pPr>
      <w:bookmarkStart w:id="8" w:name="_Toc83284916"/>
      <w:r w:rsidRPr="004D195F">
        <w:t xml:space="preserve">Create a </w:t>
      </w:r>
      <w:r w:rsidR="00D83FE9" w:rsidRPr="004D195F">
        <w:t>SSH RSA key</w:t>
      </w:r>
      <w:bookmarkEnd w:id="8"/>
      <w:r w:rsidR="00D83FE9" w:rsidRPr="004D195F">
        <w:t xml:space="preserve"> </w:t>
      </w:r>
    </w:p>
    <w:p w14:paraId="72B3BE57" w14:textId="164DBDED" w:rsidR="00AC10F9" w:rsidRPr="004D195F" w:rsidRDefault="00251062" w:rsidP="00C5071C">
      <w:pPr>
        <w:pStyle w:val="UUplattetekst"/>
      </w:pPr>
      <w:r w:rsidRPr="004D195F">
        <w:t xml:space="preserve">In </w:t>
      </w:r>
      <w:r w:rsidR="008A3538" w:rsidRPr="004D195F">
        <w:t xml:space="preserve">RStudio go to </w:t>
      </w:r>
      <w:r w:rsidR="00B41E75" w:rsidRPr="004D195F">
        <w:t xml:space="preserve">Tools &gt; Global Options </w:t>
      </w:r>
      <w:r w:rsidR="00E345BE" w:rsidRPr="004D195F">
        <w:t xml:space="preserve">&gt; SSH and GPG keys and click on Create RSA key and then Create (no need to set a passphrase) and copy the key. Afterwards, </w:t>
      </w:r>
      <w:r w:rsidR="00456B5B" w:rsidRPr="004D195F">
        <w:t xml:space="preserve">in the </w:t>
      </w:r>
      <w:r w:rsidRPr="004D195F">
        <w:t xml:space="preserve">web version of GitHub go to </w:t>
      </w:r>
      <w:r w:rsidR="00FA5C4B" w:rsidRPr="004D195F">
        <w:t>Account s</w:t>
      </w:r>
      <w:r w:rsidR="00C846E8" w:rsidRPr="004D195F">
        <w:t>ettings</w:t>
      </w:r>
      <w:r w:rsidR="00456B5B" w:rsidRPr="004D195F">
        <w:t xml:space="preserve"> &gt; SSH and GPG Keys </w:t>
      </w:r>
      <w:r w:rsidR="004E245A" w:rsidRPr="004D195F">
        <w:t>and copy the Key</w:t>
      </w:r>
      <w:r w:rsidR="00584BD6" w:rsidRPr="004D195F">
        <w:t>, add a title (e.g. RStudio) and click on Add SSH key</w:t>
      </w:r>
      <w:r w:rsidR="004E245A" w:rsidRPr="004D195F">
        <w:t xml:space="preserve">. </w:t>
      </w:r>
    </w:p>
    <w:p w14:paraId="3F7BE2BF" w14:textId="77777777" w:rsidR="00A71877" w:rsidRPr="004D195F" w:rsidRDefault="00A71877" w:rsidP="00C5071C">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BA4CD0" w:rsidRPr="004D195F" w14:paraId="6DD0A572" w14:textId="77777777" w:rsidTr="00992C10">
        <w:trPr>
          <w:trHeight w:val="2770"/>
        </w:trPr>
        <w:tc>
          <w:tcPr>
            <w:tcW w:w="4527" w:type="dxa"/>
          </w:tcPr>
          <w:p w14:paraId="2492BD87" w14:textId="3F1C28E8" w:rsidR="00BA4CD0" w:rsidRPr="004D195F" w:rsidRDefault="00BA4CD0" w:rsidP="00C5071C">
            <w:pPr>
              <w:pStyle w:val="UUplattetekst"/>
            </w:pPr>
            <w:r w:rsidRPr="004D195F">
              <w:rPr>
                <w:noProof/>
              </w:rPr>
              <w:drawing>
                <wp:anchor distT="0" distB="0" distL="114300" distR="114300" simplePos="0" relativeHeight="251671552" behindDoc="0" locked="0" layoutInCell="1" allowOverlap="1" wp14:anchorId="365A2C1E" wp14:editId="6D0D3CDA">
                  <wp:simplePos x="0" y="0"/>
                  <wp:positionH relativeFrom="margin">
                    <wp:posOffset>527685</wp:posOffset>
                  </wp:positionH>
                  <wp:positionV relativeFrom="paragraph">
                    <wp:posOffset>42757</wp:posOffset>
                  </wp:positionV>
                  <wp:extent cx="1733550" cy="17519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334" t="26934" r="36007" b="23375"/>
                          <a:stretch/>
                        </pic:blipFill>
                        <pic:spPr bwMode="auto">
                          <a:xfrm>
                            <a:off x="0" y="0"/>
                            <a:ext cx="1733550" cy="175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2C7DB68A" w14:textId="150A3FD9" w:rsidR="00BA4CD0" w:rsidRPr="004D195F" w:rsidRDefault="00BA4CD0" w:rsidP="00C5071C">
            <w:pPr>
              <w:pStyle w:val="UUplattetekst"/>
            </w:pPr>
            <w:r w:rsidRPr="004D195F">
              <w:rPr>
                <w:noProof/>
              </w:rPr>
              <w:drawing>
                <wp:anchor distT="0" distB="0" distL="114300" distR="114300" simplePos="0" relativeHeight="251673600" behindDoc="0" locked="0" layoutInCell="1" allowOverlap="1" wp14:anchorId="45402B0B" wp14:editId="2FE478BF">
                  <wp:simplePos x="0" y="0"/>
                  <wp:positionH relativeFrom="margin">
                    <wp:posOffset>339936</wp:posOffset>
                  </wp:positionH>
                  <wp:positionV relativeFrom="paragraph">
                    <wp:posOffset>39794</wp:posOffset>
                  </wp:positionV>
                  <wp:extent cx="2023110" cy="16929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653" t="30336" r="52181" b="17358"/>
                          <a:stretch/>
                        </pic:blipFill>
                        <pic:spPr bwMode="auto">
                          <a:xfrm>
                            <a:off x="0" y="0"/>
                            <a:ext cx="202311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565F505" w14:textId="77777777" w:rsidR="00AC10F9" w:rsidRPr="004D195F" w:rsidRDefault="00AC10F9" w:rsidP="00C5071C">
      <w:pPr>
        <w:pStyle w:val="UUplattetekst"/>
      </w:pPr>
    </w:p>
    <w:p w14:paraId="02E6C829" w14:textId="30D038B4" w:rsidR="00AC10F9" w:rsidRPr="004D195F" w:rsidRDefault="00AC10F9" w:rsidP="00C5071C">
      <w:pPr>
        <w:pStyle w:val="UUplattetekst"/>
      </w:pPr>
      <w:r w:rsidRPr="004D195F">
        <w:t xml:space="preserve"> </w:t>
      </w:r>
    </w:p>
    <w:p w14:paraId="092EBE8E" w14:textId="45D02266" w:rsidR="00992C10" w:rsidRPr="004D195F" w:rsidRDefault="00ED6D59" w:rsidP="00992C10">
      <w:pPr>
        <w:pStyle w:val="UUhoofdstuktitel"/>
      </w:pPr>
      <w:bookmarkStart w:id="9" w:name="_Toc83284917"/>
      <w:r w:rsidRPr="004D195F">
        <w:t xml:space="preserve">Working </w:t>
      </w:r>
      <w:r w:rsidR="00DF1A23" w:rsidRPr="004D195F">
        <w:t xml:space="preserve">simultaneously </w:t>
      </w:r>
      <w:r w:rsidRPr="004D195F">
        <w:t>with</w:t>
      </w:r>
      <w:r w:rsidR="007A328B" w:rsidRPr="004D195F">
        <w:t xml:space="preserve"> RStudio and GitHub</w:t>
      </w:r>
      <w:bookmarkEnd w:id="9"/>
      <w:r w:rsidRPr="004D195F">
        <w:t xml:space="preserve"> </w:t>
      </w:r>
    </w:p>
    <w:p w14:paraId="66EC2627" w14:textId="77777777" w:rsidR="00B310D4" w:rsidRPr="004D195F" w:rsidRDefault="00B310D4" w:rsidP="00B310D4">
      <w:pPr>
        <w:pStyle w:val="UUplattetekst"/>
      </w:pPr>
    </w:p>
    <w:p w14:paraId="59A43257" w14:textId="425E089C" w:rsidR="00B310D4" w:rsidRPr="004D195F" w:rsidRDefault="00EC16F8" w:rsidP="00B310D4">
      <w:pPr>
        <w:pStyle w:val="UUplattetekst"/>
      </w:pPr>
      <w:r w:rsidRPr="004D195F">
        <w:t>When</w:t>
      </w:r>
      <w:r w:rsidR="00B310D4" w:rsidRPr="004D195F">
        <w:t xml:space="preserve"> team members need to work individually </w:t>
      </w:r>
      <w:r w:rsidR="00347257" w:rsidRPr="004D195F">
        <w:t xml:space="preserve">in a </w:t>
      </w:r>
      <w:r w:rsidR="00C158A3">
        <w:t xml:space="preserve">R </w:t>
      </w:r>
      <w:r w:rsidR="00347257" w:rsidRPr="004D195F">
        <w:t>scrip</w:t>
      </w:r>
      <w:r w:rsidR="004D195F" w:rsidRPr="004D195F">
        <w:t>t</w:t>
      </w:r>
      <w:r w:rsidR="00347257" w:rsidRPr="004D195F">
        <w:t xml:space="preserve">, </w:t>
      </w:r>
      <w:r w:rsidR="00B310D4" w:rsidRPr="004D195F">
        <w:t>they need to create new branches</w:t>
      </w:r>
      <w:r w:rsidRPr="004D195F">
        <w:t xml:space="preserve"> in order to</w:t>
      </w:r>
      <w:r w:rsidR="00347257" w:rsidRPr="004D195F">
        <w:t xml:space="preserve"> avoid a modification of the master bra</w:t>
      </w:r>
      <w:r w:rsidR="006F61FB" w:rsidRPr="004D195F">
        <w:t>n</w:t>
      </w:r>
      <w:r w:rsidR="00347257" w:rsidRPr="004D195F">
        <w:t>ch</w:t>
      </w:r>
      <w:r w:rsidR="006F61FB" w:rsidRPr="004D195F">
        <w:t xml:space="preserve">. </w:t>
      </w:r>
      <w:r w:rsidR="00B310D4" w:rsidRPr="004D195F">
        <w:t>When changes are made in new branch</w:t>
      </w:r>
      <w:r w:rsidR="00347257" w:rsidRPr="004D195F">
        <w:t>es</w:t>
      </w:r>
      <w:r w:rsidR="00B310D4" w:rsidRPr="004D195F">
        <w:t>, they need to be committed and push</w:t>
      </w:r>
      <w:r w:rsidR="00347257" w:rsidRPr="004D195F">
        <w:t>ed</w:t>
      </w:r>
      <w:r w:rsidR="00D34D02" w:rsidRPr="004D195F">
        <w:t xml:space="preserve"> in order</w:t>
      </w:r>
      <w:r w:rsidR="00EB266B" w:rsidRPr="004D195F">
        <w:t xml:space="preserve"> to </w:t>
      </w:r>
      <w:r w:rsidR="009035D6">
        <w:t>create a pull request</w:t>
      </w:r>
      <w:r w:rsidR="003135EB" w:rsidRPr="004D195F">
        <w:t>,</w:t>
      </w:r>
      <w:r w:rsidR="009035D6">
        <w:t xml:space="preserve"> so that</w:t>
      </w:r>
      <w:r w:rsidR="003135EB" w:rsidRPr="004D195F">
        <w:t xml:space="preserve"> they can be merged </w:t>
      </w:r>
      <w:r w:rsidR="006F61FB" w:rsidRPr="004D195F">
        <w:t>with the master branch.</w:t>
      </w:r>
      <w:r w:rsidR="008F1A81">
        <w:t xml:space="preserve"> </w:t>
      </w:r>
      <w:r w:rsidR="006F61FB" w:rsidRPr="004D195F">
        <w:t xml:space="preserve">The </w:t>
      </w:r>
      <w:r w:rsidR="00B310D4" w:rsidRPr="004D195F">
        <w:t>diagram</w:t>
      </w:r>
      <w:r w:rsidR="000C00BC" w:rsidRPr="004D195F">
        <w:t xml:space="preserve"> bellow</w:t>
      </w:r>
      <w:r w:rsidR="00B310D4" w:rsidRPr="004D195F">
        <w:t xml:space="preserve"> shows a simplified work flow of the branching system of GitHub</w:t>
      </w:r>
      <w:r w:rsidR="000C00BC" w:rsidRPr="004D195F">
        <w:t xml:space="preserve">. The following steps demonstrate how to save an R </w:t>
      </w:r>
      <w:r w:rsidR="00E4201B" w:rsidRPr="004D195F">
        <w:t xml:space="preserve">script and make changes in a secondary branch. </w:t>
      </w:r>
    </w:p>
    <w:p w14:paraId="6DD21F96" w14:textId="1ECA44AA" w:rsidR="00B310D4" w:rsidRPr="004D195F" w:rsidRDefault="00C158A3" w:rsidP="00B310D4">
      <w:pPr>
        <w:pStyle w:val="UUplattetekst"/>
      </w:pPr>
      <w:r w:rsidRPr="004D195F">
        <w:rPr>
          <w:noProof/>
        </w:rPr>
        <w:drawing>
          <wp:anchor distT="0" distB="0" distL="114300" distR="114300" simplePos="0" relativeHeight="251706368" behindDoc="0" locked="0" layoutInCell="1" allowOverlap="1" wp14:anchorId="50B8E5BB" wp14:editId="6AF91379">
            <wp:simplePos x="0" y="0"/>
            <wp:positionH relativeFrom="margin">
              <wp:posOffset>380192</wp:posOffset>
            </wp:positionH>
            <wp:positionV relativeFrom="paragraph">
              <wp:posOffset>182245</wp:posOffset>
            </wp:positionV>
            <wp:extent cx="4953635" cy="17087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3635" cy="1708785"/>
                    </a:xfrm>
                    <a:prstGeom prst="rect">
                      <a:avLst/>
                    </a:prstGeom>
                    <a:noFill/>
                  </pic:spPr>
                </pic:pic>
              </a:graphicData>
            </a:graphic>
            <wp14:sizeRelH relativeFrom="margin">
              <wp14:pctWidth>0</wp14:pctWidth>
            </wp14:sizeRelH>
            <wp14:sizeRelV relativeFrom="margin">
              <wp14:pctHeight>0</wp14:pctHeight>
            </wp14:sizeRelV>
          </wp:anchor>
        </w:drawing>
      </w:r>
    </w:p>
    <w:p w14:paraId="3455263F" w14:textId="48C092BD" w:rsidR="00B310D4" w:rsidRPr="004D195F" w:rsidRDefault="00B310D4" w:rsidP="00B310D4">
      <w:pPr>
        <w:pStyle w:val="UUplattetekst"/>
      </w:pPr>
    </w:p>
    <w:p w14:paraId="6151149E" w14:textId="0B5609BA" w:rsidR="00992C10" w:rsidRPr="004D195F" w:rsidRDefault="00992C10" w:rsidP="00992C10">
      <w:pPr>
        <w:pStyle w:val="UUparagraafkop"/>
      </w:pPr>
      <w:bookmarkStart w:id="10" w:name="_Toc83284918"/>
      <w:r w:rsidRPr="004D195F">
        <w:lastRenderedPageBreak/>
        <w:t xml:space="preserve">Create </w:t>
      </w:r>
      <w:r w:rsidR="000E1A23" w:rsidRPr="004D195F">
        <w:t xml:space="preserve">and save </w:t>
      </w:r>
      <w:r w:rsidRPr="004D195F">
        <w:t xml:space="preserve">a </w:t>
      </w:r>
      <w:r w:rsidR="00DF1A23" w:rsidRPr="004D195F">
        <w:t>new script</w:t>
      </w:r>
      <w:r w:rsidR="006C2D1D" w:rsidRPr="004D195F">
        <w:t xml:space="preserve"> within the current project</w:t>
      </w:r>
      <w:bookmarkEnd w:id="10"/>
      <w:r w:rsidR="006C2D1D" w:rsidRPr="004D195F">
        <w:t xml:space="preserve"> </w:t>
      </w:r>
    </w:p>
    <w:p w14:paraId="388E244F" w14:textId="296D4E29" w:rsidR="004138BB" w:rsidRPr="004D195F" w:rsidRDefault="003C4CF5" w:rsidP="004138BB">
      <w:pPr>
        <w:pStyle w:val="UUplattetekst"/>
      </w:pPr>
      <w:r w:rsidRPr="004D195F">
        <w:t>S</w:t>
      </w:r>
      <w:r w:rsidR="00285C5A" w:rsidRPr="004D195F">
        <w:t>cript file</w:t>
      </w:r>
      <w:r w:rsidR="00C308BD" w:rsidRPr="004D195F">
        <w:t>s</w:t>
      </w:r>
      <w:r w:rsidR="00285C5A" w:rsidRPr="004D195F">
        <w:t xml:space="preserve"> </w:t>
      </w:r>
      <w:r w:rsidR="00C308BD" w:rsidRPr="004D195F">
        <w:t xml:space="preserve">that are create within the current project </w:t>
      </w:r>
      <w:r w:rsidR="00285C5A" w:rsidRPr="004D195F">
        <w:t xml:space="preserve">can be saved in the folder </w:t>
      </w:r>
      <w:r w:rsidR="00CB391D" w:rsidRPr="004D195F">
        <w:t xml:space="preserve">(holding the name of the repository) that was automatically created in step 3.2. </w:t>
      </w:r>
      <w:r w:rsidR="00F14DB8" w:rsidRPr="004D195F">
        <w:t>To save the script, it is necessary to give a name to the fil</w:t>
      </w:r>
      <w:r w:rsidR="00622CAF" w:rsidRPr="004D195F">
        <w:t>e and</w:t>
      </w:r>
      <w:r w:rsidR="003D5A0D" w:rsidRPr="004D195F">
        <w:t xml:space="preserve"> either</w:t>
      </w:r>
      <w:r w:rsidR="00622CAF" w:rsidRPr="004D195F">
        <w:t xml:space="preserve"> press the save button</w:t>
      </w:r>
      <w:r w:rsidR="003D5A0D" w:rsidRPr="004D195F">
        <w:t xml:space="preserve"> or go the File menu and choose Save</w:t>
      </w:r>
      <w:r w:rsidR="00622CAF" w:rsidRPr="004D195F">
        <w:t xml:space="preserve">. </w:t>
      </w:r>
    </w:p>
    <w:p w14:paraId="40DB76DA" w14:textId="15FB5736" w:rsidR="00BB6B04" w:rsidRPr="004D195F" w:rsidRDefault="000336B8" w:rsidP="00BB6B04">
      <w:pPr>
        <w:pStyle w:val="UUparagraafkop"/>
      </w:pPr>
      <w:bookmarkStart w:id="11" w:name="_Toc83284919"/>
      <w:r w:rsidRPr="004D195F">
        <w:t>Create a new branch</w:t>
      </w:r>
      <w:bookmarkEnd w:id="11"/>
    </w:p>
    <w:p w14:paraId="61721F99" w14:textId="4A63803D" w:rsidR="002741AC" w:rsidRPr="004D195F" w:rsidRDefault="00A73198" w:rsidP="000336B8">
      <w:pPr>
        <w:pStyle w:val="UUplattetekst"/>
      </w:pPr>
      <w:r w:rsidRPr="004D195F">
        <w:t>When a script file needs to be modified,</w:t>
      </w:r>
      <w:r w:rsidR="000336B8" w:rsidRPr="004D195F">
        <w:t xml:space="preserve"> it is recommended to create a new branch</w:t>
      </w:r>
      <w:r w:rsidR="002741AC" w:rsidRPr="004D195F">
        <w:t xml:space="preserve"> in order to </w:t>
      </w:r>
      <w:r w:rsidR="000336B8" w:rsidRPr="004D195F">
        <w:t>commit and push the</w:t>
      </w:r>
      <w:r w:rsidR="002741AC" w:rsidRPr="004D195F">
        <w:t xml:space="preserve"> new</w:t>
      </w:r>
      <w:r w:rsidR="000336B8" w:rsidRPr="004D195F">
        <w:t xml:space="preserve"> changes. </w:t>
      </w:r>
      <w:r w:rsidR="002D5512" w:rsidRPr="004D195F">
        <w:t xml:space="preserve">When you create a branch off the master branch, you’re making a copy, or snapshot, of master as it was at that point in time. </w:t>
      </w:r>
      <w:r w:rsidR="002741AC" w:rsidRPr="004D195F">
        <w:t xml:space="preserve">To create a new branch </w:t>
      </w:r>
      <w:r w:rsidR="003E76CA" w:rsidRPr="004D195F">
        <w:t xml:space="preserve">press the New Branch button </w:t>
      </w:r>
      <w:r w:rsidR="008C265D" w:rsidRPr="004D195F">
        <w:t xml:space="preserve">located </w:t>
      </w:r>
      <w:r w:rsidR="003E76CA" w:rsidRPr="004D195F">
        <w:t xml:space="preserve">in the Git </w:t>
      </w:r>
      <w:r w:rsidR="00D22C1E" w:rsidRPr="004D195F">
        <w:t>panel</w:t>
      </w:r>
      <w:r w:rsidR="004527AC" w:rsidRPr="004D195F">
        <w:t xml:space="preserve">. </w:t>
      </w:r>
      <w:r w:rsidR="00C0683D" w:rsidRPr="004D195F">
        <w:t xml:space="preserve">When the new branch is created, its name appears on the </w:t>
      </w:r>
      <w:r w:rsidR="008036CE" w:rsidRPr="004D195F">
        <w:t xml:space="preserve">top-left side of the RStudio window. </w:t>
      </w:r>
    </w:p>
    <w:p w14:paraId="0E09AFDB" w14:textId="23C86A1E" w:rsidR="009B19F3" w:rsidRPr="004D195F" w:rsidRDefault="00C0683D" w:rsidP="000336B8">
      <w:pPr>
        <w:pStyle w:val="UUplattetekst"/>
      </w:pPr>
      <w:r w:rsidRPr="004D195F">
        <w:rPr>
          <w:noProof/>
        </w:rPr>
        <mc:AlternateContent>
          <mc:Choice Requires="wps">
            <w:drawing>
              <wp:anchor distT="0" distB="0" distL="114300" distR="114300" simplePos="0" relativeHeight="251681792" behindDoc="0" locked="0" layoutInCell="1" allowOverlap="1" wp14:anchorId="59ED2A31" wp14:editId="706CEBDC">
                <wp:simplePos x="0" y="0"/>
                <wp:positionH relativeFrom="column">
                  <wp:posOffset>3006937</wp:posOffset>
                </wp:positionH>
                <wp:positionV relativeFrom="paragraph">
                  <wp:posOffset>218863</wp:posOffset>
                </wp:positionV>
                <wp:extent cx="605366" cy="91017"/>
                <wp:effectExtent l="57150" t="19050" r="80645" b="99695"/>
                <wp:wrapNone/>
                <wp:docPr id="21" name="Rectangle 21"/>
                <wp:cNvGraphicFramePr/>
                <a:graphic xmlns:a="http://schemas.openxmlformats.org/drawingml/2006/main">
                  <a:graphicData uri="http://schemas.microsoft.com/office/word/2010/wordprocessingShape">
                    <wps:wsp>
                      <wps:cNvSpPr/>
                      <wps:spPr>
                        <a:xfrm>
                          <a:off x="0" y="0"/>
                          <a:ext cx="605366" cy="91017"/>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21D4" id="Rectangle 21" o:spid="_x0000_s1026" style="position:absolute;margin-left:236.75pt;margin-top:17.25pt;width:47.6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" filled="f" strokecolor="red" strokeweight="1pt">
                <v:shadow on="t" color="black" opacity="22937f" origin=",.5" offset="0,.63889mm"/>
              </v:rect>
            </w:pict>
          </mc:Fallback>
        </mc:AlternateContent>
      </w:r>
      <w:r w:rsidRPr="004D195F">
        <w:rPr>
          <w:noProof/>
        </w:rPr>
        <w:drawing>
          <wp:anchor distT="0" distB="0" distL="114300" distR="114300" simplePos="0" relativeHeight="251678720" behindDoc="0" locked="0" layoutInCell="1" allowOverlap="1" wp14:anchorId="06D09099" wp14:editId="1DA14E23">
            <wp:simplePos x="0" y="0"/>
            <wp:positionH relativeFrom="column">
              <wp:posOffset>2900680</wp:posOffset>
            </wp:positionH>
            <wp:positionV relativeFrom="paragraph">
              <wp:posOffset>212090</wp:posOffset>
            </wp:positionV>
            <wp:extent cx="2576195" cy="39751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052" t="4707" r="37367" b="84968"/>
                    <a:stretch/>
                  </pic:blipFill>
                  <pic:spPr bwMode="auto">
                    <a:xfrm>
                      <a:off x="0" y="0"/>
                      <a:ext cx="2576195"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mc:AlternateContent>
          <mc:Choice Requires="wps">
            <w:drawing>
              <wp:anchor distT="0" distB="0" distL="114300" distR="114300" simplePos="0" relativeHeight="251679744" behindDoc="0" locked="0" layoutInCell="1" allowOverlap="1" wp14:anchorId="48B338F0" wp14:editId="503F47E4">
                <wp:simplePos x="0" y="0"/>
                <wp:positionH relativeFrom="column">
                  <wp:posOffset>1790065</wp:posOffset>
                </wp:positionH>
                <wp:positionV relativeFrom="paragraph">
                  <wp:posOffset>262679</wp:posOffset>
                </wp:positionV>
                <wp:extent cx="429357" cy="104043"/>
                <wp:effectExtent l="57150" t="19050" r="85090" b="86995"/>
                <wp:wrapNone/>
                <wp:docPr id="17" name="Rectangle 17"/>
                <wp:cNvGraphicFramePr/>
                <a:graphic xmlns:a="http://schemas.openxmlformats.org/drawingml/2006/main">
                  <a:graphicData uri="http://schemas.microsoft.com/office/word/2010/wordprocessingShape">
                    <wps:wsp>
                      <wps:cNvSpPr/>
                      <wps:spPr>
                        <a:xfrm>
                          <a:off x="0" y="0"/>
                          <a:ext cx="429357" cy="104043"/>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41CB" id="Rectangle 17" o:spid="_x0000_s1026" style="position:absolute;margin-left:140.95pt;margin-top:20.7pt;width:33.8pt;height: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LhAIAAG0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" filled="f" strokecolor="red" strokeweight="1pt">
                <v:shadow on="t" color="black" opacity="22937f" origin=",.5" offset="0,.63889mm"/>
              </v:rect>
            </w:pict>
          </mc:Fallback>
        </mc:AlternateContent>
      </w:r>
      <w:r w:rsidRPr="004D195F">
        <w:rPr>
          <w:noProof/>
        </w:rPr>
        <w:drawing>
          <wp:anchor distT="0" distB="0" distL="114300" distR="114300" simplePos="0" relativeHeight="251659263" behindDoc="0" locked="0" layoutInCell="1" allowOverlap="1" wp14:anchorId="6B945754" wp14:editId="26B5D1FE">
            <wp:simplePos x="0" y="0"/>
            <wp:positionH relativeFrom="margin">
              <wp:align>left</wp:align>
            </wp:positionH>
            <wp:positionV relativeFrom="paragraph">
              <wp:posOffset>178435</wp:posOffset>
            </wp:positionV>
            <wp:extent cx="2491105" cy="115125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4354" t="12290" r="8573" b="57246"/>
                    <a:stretch/>
                  </pic:blipFill>
                  <pic:spPr bwMode="auto">
                    <a:xfrm>
                      <a:off x="0" y="0"/>
                      <a:ext cx="2491105"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B3A57" w14:textId="6D31A5DF" w:rsidR="00FF3D4E" w:rsidRPr="004D195F" w:rsidRDefault="00BB10DD" w:rsidP="00FF3D4E">
      <w:pPr>
        <w:pStyle w:val="UUparagraafkop"/>
      </w:pPr>
      <w:bookmarkStart w:id="12" w:name="_Toc83284920"/>
      <w:r w:rsidRPr="004D195F">
        <w:t>Commit</w:t>
      </w:r>
      <w:r w:rsidR="00FF3D4E" w:rsidRPr="004D195F">
        <w:t xml:space="preserve"> and </w:t>
      </w:r>
      <w:r w:rsidR="007557CF" w:rsidRPr="004D195F">
        <w:t>push</w:t>
      </w:r>
      <w:r w:rsidRPr="004D195F">
        <w:t xml:space="preserve"> your</w:t>
      </w:r>
      <w:r w:rsidR="00FF3D4E" w:rsidRPr="004D195F">
        <w:t xml:space="preserve"> changes</w:t>
      </w:r>
      <w:bookmarkEnd w:id="12"/>
    </w:p>
    <w:p w14:paraId="45E55D6D" w14:textId="0E792D3C" w:rsidR="00F511BE" w:rsidRPr="004D195F" w:rsidRDefault="00FF3D4E" w:rsidP="000336B8">
      <w:pPr>
        <w:pStyle w:val="UUplattetekst"/>
      </w:pPr>
      <w:r w:rsidRPr="004D195F">
        <w:t xml:space="preserve">Having made in changes in the script file, </w:t>
      </w:r>
      <w:r w:rsidR="00A32F21" w:rsidRPr="004D195F">
        <w:t xml:space="preserve">you need to save your script and </w:t>
      </w:r>
      <w:r w:rsidRPr="004D195F">
        <w:t>the</w:t>
      </w:r>
      <w:r w:rsidR="00A32F21" w:rsidRPr="004D195F">
        <w:t xml:space="preserve"> changes</w:t>
      </w:r>
      <w:r w:rsidRPr="004D195F">
        <w:t xml:space="preserve"> will be listed in the Git </w:t>
      </w:r>
      <w:r w:rsidR="00071F0F" w:rsidRPr="004D195F">
        <w:t xml:space="preserve">panel. </w:t>
      </w:r>
      <w:r w:rsidR="0057268B" w:rsidRPr="004D195F">
        <w:t xml:space="preserve">In order </w:t>
      </w:r>
      <w:r w:rsidR="000018FB" w:rsidRPr="004D195F">
        <w:t xml:space="preserve">to commit those changes, push the Commit button </w:t>
      </w:r>
      <w:r w:rsidR="0049321D" w:rsidRPr="004D195F">
        <w:t xml:space="preserve">and a </w:t>
      </w:r>
      <w:r w:rsidR="00702332" w:rsidRPr="004D195F">
        <w:t xml:space="preserve">new windows will pop up with the new changes. Write any comment related to the new changes and </w:t>
      </w:r>
      <w:r w:rsidR="0089187B" w:rsidRPr="004D195F">
        <w:t xml:space="preserve">press the Commit button again. </w:t>
      </w:r>
      <w:r w:rsidR="00BF5ED8" w:rsidRPr="004D195F">
        <w:t xml:space="preserve">In order to make this changes visible in the </w:t>
      </w:r>
      <w:r w:rsidR="00F06457" w:rsidRPr="004D195F">
        <w:t>desktop version of Git</w:t>
      </w:r>
      <w:r w:rsidR="00E93A51" w:rsidRPr="004D195F">
        <w:t>H</w:t>
      </w:r>
      <w:r w:rsidR="00F06457" w:rsidRPr="004D195F">
        <w:t>ub</w:t>
      </w:r>
      <w:r w:rsidR="00BF5ED8" w:rsidRPr="004D195F">
        <w:t xml:space="preserve">, press the push button. </w:t>
      </w:r>
    </w:p>
    <w:p w14:paraId="43E606D7" w14:textId="2200A198" w:rsidR="005125BA" w:rsidRPr="004D195F" w:rsidRDefault="005125BA" w:rsidP="000336B8">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138"/>
      </w:tblGrid>
      <w:tr w:rsidR="005125BA" w:rsidRPr="004D195F" w14:paraId="011800E8" w14:textId="77777777" w:rsidTr="005125BA">
        <w:tc>
          <w:tcPr>
            <w:tcW w:w="4527" w:type="dxa"/>
          </w:tcPr>
          <w:p w14:paraId="56D4E435" w14:textId="0BF673C7" w:rsidR="005125BA" w:rsidRPr="004D195F" w:rsidRDefault="00407DBB" w:rsidP="000336B8">
            <w:pPr>
              <w:pStyle w:val="UUplattetekst"/>
            </w:pPr>
            <w:r>
              <w:rPr>
                <w:noProof/>
              </w:rPr>
              <mc:AlternateContent>
                <mc:Choice Requires="wpg">
                  <w:drawing>
                    <wp:anchor distT="0" distB="0" distL="114300" distR="114300" simplePos="0" relativeHeight="251695104" behindDoc="0" locked="0" layoutInCell="1" allowOverlap="1" wp14:anchorId="08C45D7B" wp14:editId="5DDA026B">
                      <wp:simplePos x="0" y="0"/>
                      <wp:positionH relativeFrom="column">
                        <wp:posOffset>-68580</wp:posOffset>
                      </wp:positionH>
                      <wp:positionV relativeFrom="paragraph">
                        <wp:posOffset>2540</wp:posOffset>
                      </wp:positionV>
                      <wp:extent cx="2919153" cy="1225550"/>
                      <wp:effectExtent l="0" t="0" r="71755" b="0"/>
                      <wp:wrapTopAndBottom/>
                      <wp:docPr id="31" name="Group 31"/>
                      <wp:cNvGraphicFramePr/>
                      <a:graphic xmlns:a="http://schemas.openxmlformats.org/drawingml/2006/main">
                        <a:graphicData uri="http://schemas.microsoft.com/office/word/2010/wordprocessingGroup">
                          <wpg:wgp>
                            <wpg:cNvGrpSpPr/>
                            <wpg:grpSpPr>
                              <a:xfrm>
                                <a:off x="0" y="0"/>
                                <a:ext cx="2919153" cy="1225550"/>
                                <a:chOff x="0" y="0"/>
                                <a:chExt cx="2919153" cy="1225550"/>
                              </a:xfrm>
                            </wpg:grpSpPr>
                            <pic:pic xmlns:pic="http://schemas.openxmlformats.org/drawingml/2006/picture">
                              <pic:nvPicPr>
                                <pic:cNvPr id="24" name="Picture 24"/>
                                <pic:cNvPicPr>
                                  <a:picLocks noChangeAspect="1"/>
                                </pic:cNvPicPr>
                              </pic:nvPicPr>
                              <pic:blipFill rotWithShape="1">
                                <a:blip r:embed="rId24" cstate="print">
                                  <a:extLst>
                                    <a:ext uri="{28A0092B-C50C-407E-A947-70E740481C1C}">
                                      <a14:useLocalDpi xmlns:a14="http://schemas.microsoft.com/office/drawing/2010/main" val="0"/>
                                    </a:ext>
                                  </a:extLst>
                                </a:blip>
                                <a:srcRect l="28392" t="2615" r="30857" b="66792"/>
                                <a:stretch/>
                              </pic:blipFill>
                              <pic:spPr bwMode="auto">
                                <a:xfrm>
                                  <a:off x="0" y="0"/>
                                  <a:ext cx="2905125" cy="1225550"/>
                                </a:xfrm>
                                <a:prstGeom prst="rect">
                                  <a:avLst/>
                                </a:prstGeom>
                                <a:ln>
                                  <a:noFill/>
                                </a:ln>
                                <a:extLst>
                                  <a:ext uri="{53640926-AAD7-44D8-BBD7-CCE9431645EC}">
                                    <a14:shadowObscured xmlns:a14="http://schemas.microsoft.com/office/drawing/2010/main"/>
                                  </a:ext>
                                </a:extLst>
                              </pic:spPr>
                            </pic:pic>
                            <wps:wsp>
                              <wps:cNvPr id="28" name="Rectangle 28"/>
                              <wps:cNvSpPr/>
                              <wps:spPr>
                                <a:xfrm>
                                  <a:off x="2602230" y="765810"/>
                                  <a:ext cx="316923" cy="119496"/>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47D82E" id="Group 31" o:spid="_x0000_s1026" style="position:absolute;margin-left:-5.4pt;margin-top:.2pt;width:229.85pt;height:96.5pt;z-index:251695104" coordsize="29191,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05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">
                        <v:imagedata r:id="rId25" o:title="" croptop="1714f" cropbottom="43773f" cropleft="18607f" cropright="20222f"/>
                      </v:shape>
                      <v:rect id="Rectangle 28" o:spid="_x0000_s1028" style="position:absolute;left:26022;top:7658;width:3169;height: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" filled="f" strokecolor="red" strokeweight="1pt">
                        <v:shadow on="t" color="black" opacity="22937f" origin=",.5" offset="0,.63889mm"/>
                      </v:rect>
                      <w10:wrap type="topAndBottom"/>
                    </v:group>
                  </w:pict>
                </mc:Fallback>
              </mc:AlternateContent>
            </w:r>
          </w:p>
        </w:tc>
        <w:tc>
          <w:tcPr>
            <w:tcW w:w="4527" w:type="dxa"/>
          </w:tcPr>
          <w:p w14:paraId="4043B8DE" w14:textId="025DF4D2" w:rsidR="005125BA" w:rsidRPr="004D195F" w:rsidRDefault="000C52C3" w:rsidP="000336B8">
            <w:pPr>
              <w:pStyle w:val="UUplattetekst"/>
            </w:pPr>
            <w:r>
              <w:rPr>
                <w:noProof/>
              </w:rPr>
              <mc:AlternateContent>
                <mc:Choice Requires="wpg">
                  <w:drawing>
                    <wp:anchor distT="0" distB="0" distL="114300" distR="114300" simplePos="0" relativeHeight="251714560" behindDoc="0" locked="0" layoutInCell="1" allowOverlap="1" wp14:anchorId="6985D0E3" wp14:editId="0641E905">
                      <wp:simplePos x="0" y="0"/>
                      <wp:positionH relativeFrom="column">
                        <wp:posOffset>50165</wp:posOffset>
                      </wp:positionH>
                      <wp:positionV relativeFrom="paragraph">
                        <wp:posOffset>2540</wp:posOffset>
                      </wp:positionV>
                      <wp:extent cx="2550795" cy="1232535"/>
                      <wp:effectExtent l="0" t="0" r="1905" b="5715"/>
                      <wp:wrapNone/>
                      <wp:docPr id="25" name="Group 25"/>
                      <wp:cNvGraphicFramePr/>
                      <a:graphic xmlns:a="http://schemas.openxmlformats.org/drawingml/2006/main">
                        <a:graphicData uri="http://schemas.microsoft.com/office/word/2010/wordprocessingGroup">
                          <wpg:wgp>
                            <wpg:cNvGrpSpPr/>
                            <wpg:grpSpPr>
                              <a:xfrm>
                                <a:off x="0" y="0"/>
                                <a:ext cx="2550795" cy="1232535"/>
                                <a:chOff x="0" y="0"/>
                                <a:chExt cx="2550795" cy="1232535"/>
                              </a:xfrm>
                            </wpg:grpSpPr>
                            <pic:pic xmlns:pic="http://schemas.openxmlformats.org/drawingml/2006/picture">
                              <pic:nvPicPr>
                                <pic:cNvPr id="27" name="Picture 27"/>
                                <pic:cNvPicPr>
                                  <a:picLocks noChangeAspect="1"/>
                                </pic:cNvPicPr>
                              </pic:nvPicPr>
                              <pic:blipFill rotWithShape="1">
                                <a:blip r:embed="rId26" cstate="print">
                                  <a:extLst>
                                    <a:ext uri="{28A0092B-C50C-407E-A947-70E740481C1C}">
                                      <a14:useLocalDpi xmlns:a14="http://schemas.microsoft.com/office/drawing/2010/main" val="0"/>
                                    </a:ext>
                                  </a:extLst>
                                </a:blip>
                                <a:srcRect l="42554" t="17152" r="23010" b="53268"/>
                                <a:stretch/>
                              </pic:blipFill>
                              <pic:spPr bwMode="auto">
                                <a:xfrm>
                                  <a:off x="0" y="0"/>
                                  <a:ext cx="2550795" cy="1232535"/>
                                </a:xfrm>
                                <a:prstGeom prst="rect">
                                  <a:avLst/>
                                </a:prstGeom>
                                <a:ln>
                                  <a:noFill/>
                                </a:ln>
                                <a:extLst>
                                  <a:ext uri="{53640926-AAD7-44D8-BBD7-CCE9431645EC}">
                                    <a14:shadowObscured xmlns:a14="http://schemas.microsoft.com/office/drawing/2010/main"/>
                                  </a:ext>
                                </a:extLst>
                              </pic:spPr>
                            </pic:pic>
                            <wps:wsp>
                              <wps:cNvPr id="23" name="Rectangle 23"/>
                              <wps:cNvSpPr/>
                              <wps:spPr>
                                <a:xfrm>
                                  <a:off x="773430" y="87630"/>
                                  <a:ext cx="255270" cy="79375"/>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1F812" id="Group 25" o:spid="_x0000_s1026" style="position:absolute;margin-left:3.95pt;margin-top:.2pt;width:200.85pt;height:97.05pt;z-index:251714560" coordsize="25507,1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">
                      <v:shape id="Picture 27" o:spid="_x0000_s1027" type="#_x0000_t75" style="position:absolute;width:25507;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">
                        <v:imagedata r:id="rId27" o:title="" croptop="11241f" cropbottom="34910f" cropleft="27888f" cropright="15080f"/>
                      </v:shape>
                      <v:rect id="Rectangle 23" o:spid="_x0000_s1028" style="position:absolute;left:7734;top:876;width:2553;height: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" filled="f" strokecolor="red" strokeweight="1pt">
                        <v:shadow on="t" color="black" opacity="22937f" origin=",.5" offset="0,.63889mm"/>
                      </v:rect>
                    </v:group>
                  </w:pict>
                </mc:Fallback>
              </mc:AlternateContent>
            </w:r>
          </w:p>
        </w:tc>
      </w:tr>
    </w:tbl>
    <w:p w14:paraId="4C02577D" w14:textId="7922A845" w:rsidR="007A6044" w:rsidRPr="004D195F" w:rsidRDefault="00BB10DD" w:rsidP="007A6044">
      <w:pPr>
        <w:pStyle w:val="UUparagraafkop"/>
      </w:pPr>
      <w:bookmarkStart w:id="13" w:name="_Toc83284921"/>
      <w:r w:rsidRPr="004D195F">
        <w:t>Create a pull request</w:t>
      </w:r>
      <w:bookmarkEnd w:id="13"/>
      <w:r w:rsidRPr="004D195F">
        <w:t xml:space="preserve"> </w:t>
      </w:r>
    </w:p>
    <w:p w14:paraId="20ABCE52" w14:textId="1432EABE" w:rsidR="00DB10D2" w:rsidRPr="004D195F" w:rsidRDefault="000C52C3" w:rsidP="000336B8">
      <w:pPr>
        <w:pStyle w:val="UUplattetekst"/>
      </w:pPr>
      <w:r w:rsidRPr="004D195F">
        <w:rPr>
          <w:noProof/>
        </w:rPr>
        <w:drawing>
          <wp:anchor distT="0" distB="0" distL="114300" distR="114300" simplePos="0" relativeHeight="251698176" behindDoc="0" locked="0" layoutInCell="1" allowOverlap="1" wp14:anchorId="60F1336F" wp14:editId="3A8C9448">
            <wp:simplePos x="0" y="0"/>
            <wp:positionH relativeFrom="margin">
              <wp:posOffset>1239520</wp:posOffset>
            </wp:positionH>
            <wp:positionV relativeFrom="paragraph">
              <wp:posOffset>734695</wp:posOffset>
            </wp:positionV>
            <wp:extent cx="2910840" cy="184912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609" t="7489" r="12375" b="12262"/>
                    <a:stretch/>
                  </pic:blipFill>
                  <pic:spPr bwMode="auto">
                    <a:xfrm>
                      <a:off x="0" y="0"/>
                      <a:ext cx="2910840"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A51" w:rsidRPr="004D195F">
        <w:t>Once the changes have been pushed, they will be visible in GitHub desktop and the next step is to</w:t>
      </w:r>
      <w:r w:rsidR="00D639DB" w:rsidRPr="004D195F">
        <w:t xml:space="preserve"> push the button</w:t>
      </w:r>
      <w:r w:rsidR="00E93A51" w:rsidRPr="004D195F">
        <w:t xml:space="preserve"> </w:t>
      </w:r>
      <w:r w:rsidR="00D639DB" w:rsidRPr="004D195F">
        <w:t>C</w:t>
      </w:r>
      <w:r w:rsidR="00E93A51" w:rsidRPr="004D195F">
        <w:t xml:space="preserve">reate a </w:t>
      </w:r>
      <w:r w:rsidR="00D639DB" w:rsidRPr="004D195F">
        <w:t xml:space="preserve">Pull Request. In doing so, the person </w:t>
      </w:r>
      <w:r w:rsidR="00BB10DD" w:rsidRPr="004D195F">
        <w:t xml:space="preserve">in charge of handling </w:t>
      </w:r>
      <w:r w:rsidR="00B56C35" w:rsidRPr="004D195F">
        <w:t>merging will be able to see your pull request and approve or request your changes to be merged with the master branch.</w:t>
      </w:r>
    </w:p>
    <w:p w14:paraId="0DF9DE3B" w14:textId="765E215D" w:rsidR="009D740A" w:rsidRPr="004D195F" w:rsidRDefault="007B25D3" w:rsidP="00D15154">
      <w:pPr>
        <w:pStyle w:val="UUparagraafkop"/>
      </w:pPr>
      <w:bookmarkStart w:id="14" w:name="_Toc83284922"/>
      <w:r w:rsidRPr="004D195F">
        <w:lastRenderedPageBreak/>
        <w:t>Merge</w:t>
      </w:r>
      <w:r w:rsidR="00C10AA8">
        <w:t xml:space="preserve"> a</w:t>
      </w:r>
      <w:r w:rsidRPr="004D195F">
        <w:t xml:space="preserve"> pull request</w:t>
      </w:r>
      <w:bookmarkEnd w:id="14"/>
      <w:r w:rsidRPr="004D195F">
        <w:t xml:space="preserve"> </w:t>
      </w:r>
    </w:p>
    <w:p w14:paraId="0A36592A" w14:textId="6817F830" w:rsidR="002F4BDA" w:rsidRPr="004D195F" w:rsidRDefault="00F24C92" w:rsidP="00433529">
      <w:pPr>
        <w:pStyle w:val="UUplattetekst"/>
      </w:pPr>
      <w:r w:rsidRPr="004D195F">
        <w:rPr>
          <w:noProof/>
        </w:rPr>
        <w:drawing>
          <wp:anchor distT="0" distB="0" distL="114300" distR="114300" simplePos="0" relativeHeight="251702272" behindDoc="0" locked="0" layoutInCell="1" allowOverlap="1" wp14:anchorId="2D2D9FBE" wp14:editId="5FD159E5">
            <wp:simplePos x="0" y="0"/>
            <wp:positionH relativeFrom="column">
              <wp:posOffset>3038880</wp:posOffset>
            </wp:positionH>
            <wp:positionV relativeFrom="paragraph">
              <wp:posOffset>1345681</wp:posOffset>
            </wp:positionV>
            <wp:extent cx="2836545" cy="2861945"/>
            <wp:effectExtent l="19050" t="19050" r="20955" b="146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0" t="12838" r="54384" b="5530"/>
                    <a:stretch/>
                  </pic:blipFill>
                  <pic:spPr bwMode="auto">
                    <a:xfrm>
                      <a:off x="0" y="0"/>
                      <a:ext cx="2836545" cy="28619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w:drawing>
          <wp:anchor distT="0" distB="0" distL="114300" distR="114300" simplePos="0" relativeHeight="251700224" behindDoc="0" locked="0" layoutInCell="1" allowOverlap="1" wp14:anchorId="7650A88B" wp14:editId="7D728D11">
            <wp:simplePos x="0" y="0"/>
            <wp:positionH relativeFrom="margin">
              <wp:posOffset>26035</wp:posOffset>
            </wp:positionH>
            <wp:positionV relativeFrom="paragraph">
              <wp:posOffset>1338580</wp:posOffset>
            </wp:positionV>
            <wp:extent cx="2840990" cy="2882900"/>
            <wp:effectExtent l="19050" t="19050" r="1651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 t="12838" r="54140" b="4999"/>
                    <a:stretch/>
                  </pic:blipFill>
                  <pic:spPr bwMode="auto">
                    <a:xfrm>
                      <a:off x="0" y="0"/>
                      <a:ext cx="2840990" cy="28829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5D3" w:rsidRPr="004D195F">
        <w:t>Now go</w:t>
      </w:r>
      <w:r w:rsidR="007A0A23" w:rsidRPr="004D195F">
        <w:t xml:space="preserve"> back to your remote repository in the web version of GitHub. </w:t>
      </w:r>
      <w:r w:rsidR="009C550D" w:rsidRPr="004D195F">
        <w:t xml:space="preserve">You will notices that a green button saying Compare &amp; pull request appears. Here the person in charge of handling merging, needs to </w:t>
      </w:r>
      <w:r w:rsidR="006967DF" w:rsidRPr="004D195F">
        <w:t>check the changes, and either approve them or reject them. In order to review the changes, click on the Files changed tab</w:t>
      </w:r>
      <w:r w:rsidR="00D262C8" w:rsidRPr="004D195F">
        <w:t>. If the change</w:t>
      </w:r>
      <w:r w:rsidR="00D043C9" w:rsidRPr="004D195F">
        <w:t>s are ok</w:t>
      </w:r>
      <w:r w:rsidR="004A5E20" w:rsidRPr="004D195F">
        <w:t>, click on Merge pull request</w:t>
      </w:r>
      <w:r w:rsidR="00656950" w:rsidRPr="004D195F">
        <w:t xml:space="preserve"> and the click in Confirm merge</w:t>
      </w:r>
      <w:r w:rsidR="004A5E20" w:rsidRPr="004D195F">
        <w:t>. If y</w:t>
      </w:r>
      <w:r w:rsidR="00EE745E" w:rsidRPr="004D195F">
        <w:t xml:space="preserve">ou can’t approve the changes, provide feedback in the Write </w:t>
      </w:r>
      <w:r w:rsidR="00297887" w:rsidRPr="004D195F">
        <w:t xml:space="preserve">tab and click on Comment. Then, the person that made the changes will see the feedback and can </w:t>
      </w:r>
      <w:r w:rsidR="00D32C65" w:rsidRPr="004D195F">
        <w:t xml:space="preserve">repeat steps 4.3 and 4.4. </w:t>
      </w:r>
      <w:r w:rsidR="00AB5A87" w:rsidRPr="004D195F">
        <w:t xml:space="preserve">When the pull request has </w:t>
      </w:r>
      <w:r w:rsidR="000563A8" w:rsidRPr="004D195F">
        <w:t xml:space="preserve">been merged then, the new branch can be deleted. </w:t>
      </w:r>
    </w:p>
    <w:p w14:paraId="20DCA123" w14:textId="0D9B2338" w:rsidR="0015349E" w:rsidRPr="004D195F" w:rsidRDefault="00EA33AE" w:rsidP="00456DF9">
      <w:pPr>
        <w:pStyle w:val="UUplattetekst"/>
      </w:pPr>
      <w:r w:rsidRPr="004D195F">
        <w:rPr>
          <w:noProof/>
        </w:rPr>
        <mc:AlternateContent>
          <mc:Choice Requires="wps">
            <w:drawing>
              <wp:inline distT="0" distB="0" distL="0" distR="0" wp14:anchorId="45A803B5" wp14:editId="2E9AAE14">
                <wp:extent cx="304800" cy="304800"/>
                <wp:effectExtent l="0" t="0" r="0" b="0"/>
                <wp:docPr id="2" name="Rectangle 2" descr="Introduction to Git Version Control Work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F911B" id="Rectangle 2" o:spid="_x0000_s1026" alt="Introduction to Git Version Control Work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UwoBgsCAAD5AwAADgAA&#10;AAAAAAAAAAAAAAAuAgAAZHJzL2Uyb0RvYy54bWxQSwECLQAUAAYACAAAACEATKDpLNgAAAADAQAA&#10;DwAAAAAAAAAAAAAAAABlBAAAZHJzL2Rvd25yZXYueG1sUEsFBgAAAAAEAAQA8wAAAGoFAAAAAA==&#10;" filled="f" stroked="f">
                <o:lock v:ext="edit" aspectratio="t"/>
                <w10:anchorlock/>
              </v:rect>
            </w:pict>
          </mc:Fallback>
        </mc:AlternateContent>
      </w:r>
      <w:r w:rsidR="000563A8" w:rsidRPr="004D195F">
        <w:rPr>
          <w:noProof/>
        </w:rPr>
        <w:t xml:space="preserve"> </w:t>
      </w:r>
    </w:p>
    <w:p w14:paraId="7D27D509" w14:textId="6B1A48EF" w:rsidR="0071002B" w:rsidRPr="004D195F" w:rsidRDefault="0071002B" w:rsidP="00AD339F">
      <w:pPr>
        <w:pStyle w:val="UUplattetekst"/>
      </w:pPr>
    </w:p>
    <w:p w14:paraId="1A335A21" w14:textId="7769B848" w:rsidR="00C34C33" w:rsidRPr="004D195F" w:rsidRDefault="00C34C33" w:rsidP="00AD339F">
      <w:pPr>
        <w:pStyle w:val="UUplattetekst"/>
      </w:pPr>
    </w:p>
    <w:p w14:paraId="3C9A08C0" w14:textId="0B5D219A" w:rsidR="000563A8" w:rsidRPr="004D195F" w:rsidRDefault="000563A8" w:rsidP="00AD339F">
      <w:pPr>
        <w:pStyle w:val="UUplattetekst"/>
      </w:pPr>
    </w:p>
    <w:p w14:paraId="2D8E1D8A" w14:textId="4AC40E0C" w:rsidR="00C158A3" w:rsidRPr="004D195F" w:rsidRDefault="00C158A3" w:rsidP="00C158A3">
      <w:pPr>
        <w:pStyle w:val="UUhoofdstuktitel"/>
      </w:pPr>
      <w:bookmarkStart w:id="15" w:name="_Toc83284923"/>
      <w:r>
        <w:t>Uploading and synchronising files</w:t>
      </w:r>
      <w:bookmarkEnd w:id="15"/>
      <w:r>
        <w:t xml:space="preserve"> </w:t>
      </w:r>
      <w:r w:rsidRPr="004D195F">
        <w:t xml:space="preserve"> </w:t>
      </w:r>
    </w:p>
    <w:p w14:paraId="3D24E83C" w14:textId="6D7A8787" w:rsidR="002830D3" w:rsidRPr="004D195F" w:rsidRDefault="002830D3" w:rsidP="002830D3">
      <w:pPr>
        <w:pStyle w:val="UUparagraafkop"/>
      </w:pPr>
      <w:r>
        <w:t>Move your file</w:t>
      </w:r>
    </w:p>
    <w:p w14:paraId="054A5D24" w14:textId="07C5AF25" w:rsidR="00C34C33" w:rsidRDefault="002830D3" w:rsidP="002830D3">
      <w:pPr>
        <w:pStyle w:val="UUplattetekst"/>
      </w:pPr>
      <w:r w:rsidRPr="004D195F">
        <w:t xml:space="preserve">Having made in changes in the script file, you need to save your script and the changes will be </w:t>
      </w:r>
      <w:r w:rsidR="00C10AA8">
        <w:t xml:space="preserve">When new files (no RStudio files) need to be stored in the repository, they can be </w:t>
      </w:r>
      <w:r w:rsidR="008E17E3">
        <w:t>added directly to the local repository (the local folder that was originally created in step</w:t>
      </w:r>
      <w:r w:rsidR="002842CB">
        <w:t xml:space="preserve"> 3.1)</w:t>
      </w:r>
      <w:r>
        <w:t>.</w:t>
      </w:r>
    </w:p>
    <w:p w14:paraId="751A0FE7" w14:textId="7E8B315D" w:rsidR="001353DC" w:rsidRDefault="001353DC" w:rsidP="002830D3">
      <w:pPr>
        <w:pStyle w:val="UUplattetekst"/>
      </w:pPr>
      <w:r w:rsidRPr="001353DC">
        <w:rPr>
          <w:noProof/>
        </w:rPr>
        <w:drawing>
          <wp:anchor distT="0" distB="0" distL="114300" distR="114300" simplePos="0" relativeHeight="251708416" behindDoc="0" locked="0" layoutInCell="1" allowOverlap="1" wp14:anchorId="2A970F63" wp14:editId="7F14F420">
            <wp:simplePos x="0" y="0"/>
            <wp:positionH relativeFrom="margin">
              <wp:align>center</wp:align>
            </wp:positionH>
            <wp:positionV relativeFrom="paragraph">
              <wp:posOffset>195238</wp:posOffset>
            </wp:positionV>
            <wp:extent cx="5392420" cy="2583180"/>
            <wp:effectExtent l="0" t="0" r="0" b="7620"/>
            <wp:wrapTopAndBottom/>
            <wp:docPr id="3" name="Picture 4">
              <a:extLst xmlns:a="http://schemas.openxmlformats.org/drawingml/2006/main">
                <a:ext uri="{FF2B5EF4-FFF2-40B4-BE49-F238E27FC236}">
                  <a16:creationId xmlns:a16="http://schemas.microsoft.com/office/drawing/2014/main" id="{C07828FD-86EB-422A-8340-4F545321B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7828FD-86EB-422A-8340-4F545321BE5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5714" t="4233" r="23215" b="35238"/>
                    <a:stretch/>
                  </pic:blipFill>
                  <pic:spPr>
                    <a:xfrm>
                      <a:off x="0" y="0"/>
                      <a:ext cx="5392420" cy="2583180"/>
                    </a:xfrm>
                    <a:prstGeom prst="rect">
                      <a:avLst/>
                    </a:prstGeom>
                  </pic:spPr>
                </pic:pic>
              </a:graphicData>
            </a:graphic>
            <wp14:sizeRelH relativeFrom="margin">
              <wp14:pctWidth>0</wp14:pctWidth>
            </wp14:sizeRelH>
            <wp14:sizeRelV relativeFrom="margin">
              <wp14:pctHeight>0</wp14:pctHeight>
            </wp14:sizeRelV>
          </wp:anchor>
        </w:drawing>
      </w:r>
    </w:p>
    <w:p w14:paraId="6B4E6AB1" w14:textId="35170C78" w:rsidR="001353DC" w:rsidRPr="004D195F" w:rsidRDefault="001353DC" w:rsidP="001353DC">
      <w:pPr>
        <w:pStyle w:val="UUparagraafkop"/>
      </w:pPr>
      <w:r>
        <w:lastRenderedPageBreak/>
        <w:t>Synchronised your file</w:t>
      </w:r>
    </w:p>
    <w:p w14:paraId="3A5FEE47" w14:textId="27104AD9" w:rsidR="001353DC" w:rsidRDefault="001353DC" w:rsidP="001353DC">
      <w:pPr>
        <w:pStyle w:val="UUplattetekst"/>
      </w:pPr>
      <w:r>
        <w:t xml:space="preserve">Once the file has been moved to your local repository, open the GitHub </w:t>
      </w:r>
      <w:r w:rsidR="006C7A91">
        <w:t>Desktop and</w:t>
      </w:r>
      <w:r w:rsidR="002F3111">
        <w:t xml:space="preserve"> you will notice that a </w:t>
      </w:r>
      <w:r w:rsidR="007F54F2">
        <w:t>message saying ‘1 changed file’ appears in the left top corner. P</w:t>
      </w:r>
      <w:r w:rsidR="002F3111">
        <w:t>ress in Commit to main and add a comment</w:t>
      </w:r>
      <w:r w:rsidR="007F54F2">
        <w:t xml:space="preserve">, so that the file can be available in the remote repository. </w:t>
      </w:r>
    </w:p>
    <w:p w14:paraId="1F3F1FBE" w14:textId="37142480" w:rsidR="00072F97" w:rsidRDefault="00407DBB" w:rsidP="00AD339F">
      <w:pPr>
        <w:pStyle w:val="UUplattetekst"/>
      </w:pPr>
      <w:r w:rsidRPr="004D195F">
        <w:rPr>
          <w:noProof/>
        </w:rPr>
        <mc:AlternateContent>
          <mc:Choice Requires="wps">
            <w:drawing>
              <wp:anchor distT="0" distB="0" distL="114300" distR="114300" simplePos="0" relativeHeight="251711488" behindDoc="0" locked="0" layoutInCell="1" allowOverlap="1" wp14:anchorId="59F56C87" wp14:editId="01EC1A8A">
                <wp:simplePos x="0" y="0"/>
                <wp:positionH relativeFrom="margin">
                  <wp:posOffset>520700</wp:posOffset>
                </wp:positionH>
                <wp:positionV relativeFrom="paragraph">
                  <wp:posOffset>892175</wp:posOffset>
                </wp:positionV>
                <wp:extent cx="1230630" cy="217170"/>
                <wp:effectExtent l="57150" t="19050" r="83820" b="87630"/>
                <wp:wrapNone/>
                <wp:docPr id="29" name="Rectangle 29"/>
                <wp:cNvGraphicFramePr/>
                <a:graphic xmlns:a="http://schemas.openxmlformats.org/drawingml/2006/main">
                  <a:graphicData uri="http://schemas.microsoft.com/office/word/2010/wordprocessingShape">
                    <wps:wsp>
                      <wps:cNvSpPr/>
                      <wps:spPr>
                        <a:xfrm>
                          <a:off x="0" y="0"/>
                          <a:ext cx="1230630" cy="21717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C9F3" id="Rectangle 29" o:spid="_x0000_s1026" style="position:absolute;margin-left:41pt;margin-top:70.25pt;width:96.9pt;height:17.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" filled="f" strokecolor="red" strokeweight="1pt">
                <v:shadow on="t" color="black" opacity="22937f" origin=",.5" offset="0,.63889mm"/>
                <w10:wrap anchorx="margin"/>
              </v:rect>
            </w:pict>
          </mc:Fallback>
        </mc:AlternateContent>
      </w:r>
      <w:r w:rsidRPr="002F3111">
        <w:drawing>
          <wp:anchor distT="0" distB="0" distL="114300" distR="114300" simplePos="0" relativeHeight="251709440" behindDoc="0" locked="0" layoutInCell="1" allowOverlap="1" wp14:anchorId="19176537" wp14:editId="64CA79AE">
            <wp:simplePos x="0" y="0"/>
            <wp:positionH relativeFrom="margin">
              <wp:align>center</wp:align>
            </wp:positionH>
            <wp:positionV relativeFrom="paragraph">
              <wp:posOffset>294005</wp:posOffset>
            </wp:positionV>
            <wp:extent cx="4673600" cy="3397885"/>
            <wp:effectExtent l="0" t="0" r="0" b="0"/>
            <wp:wrapTopAndBottom/>
            <wp:docPr id="8" name="Picture 2">
              <a:extLst xmlns:a="http://schemas.openxmlformats.org/drawingml/2006/main">
                <a:ext uri="{FF2B5EF4-FFF2-40B4-BE49-F238E27FC236}">
                  <a16:creationId xmlns:a16="http://schemas.microsoft.com/office/drawing/2014/main" id="{D760A56B-09BA-4AA8-902D-08327593E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60A56B-09BA-4AA8-902D-08327593E411}"/>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6667" t="8042" r="20952" b="11322"/>
                    <a:stretch/>
                  </pic:blipFill>
                  <pic:spPr>
                    <a:xfrm>
                      <a:off x="0" y="0"/>
                      <a:ext cx="4673600" cy="3397885"/>
                    </a:xfrm>
                    <a:prstGeom prst="rect">
                      <a:avLst/>
                    </a:prstGeom>
                  </pic:spPr>
                </pic:pic>
              </a:graphicData>
            </a:graphic>
            <wp14:sizeRelH relativeFrom="margin">
              <wp14:pctWidth>0</wp14:pctWidth>
            </wp14:sizeRelH>
            <wp14:sizeRelV relativeFrom="margin">
              <wp14:pctHeight>0</wp14:pctHeight>
            </wp14:sizeRelV>
          </wp:anchor>
        </w:drawing>
      </w:r>
    </w:p>
    <w:p w14:paraId="370008B4" w14:textId="700B09FF" w:rsidR="009859F1" w:rsidRDefault="009859F1" w:rsidP="00AD339F">
      <w:pPr>
        <w:pStyle w:val="UUplattetekst"/>
      </w:pPr>
    </w:p>
    <w:p w14:paraId="0BB43BCE" w14:textId="55F72DDC" w:rsidR="009859F1" w:rsidRDefault="009859F1" w:rsidP="00AD339F">
      <w:pPr>
        <w:pStyle w:val="UUplattetekst"/>
      </w:pPr>
    </w:p>
    <w:p w14:paraId="28FDCE2F" w14:textId="7CD06808" w:rsidR="001353DC" w:rsidRDefault="001353DC" w:rsidP="00AD339F">
      <w:pPr>
        <w:pStyle w:val="UUplattetekst"/>
      </w:pPr>
    </w:p>
    <w:p w14:paraId="14009DE1" w14:textId="708A930F" w:rsidR="001353DC" w:rsidRPr="004D195F" w:rsidRDefault="001353DC" w:rsidP="00AD339F">
      <w:pPr>
        <w:pStyle w:val="UUplattetekst"/>
      </w:pPr>
    </w:p>
    <w:sectPr w:rsidR="001353DC" w:rsidRPr="004D195F" w:rsidSect="00276644">
      <w:headerReference w:type="default" r:id="rId33"/>
      <w:footerReference w:type="default" r:id="rId34"/>
      <w:headerReference w:type="first" r:id="rId35"/>
      <w:footerReference w:type="first" r:id="rId36"/>
      <w:pgSz w:w="11900" w:h="16840"/>
      <w:pgMar w:top="1418" w:right="1418" w:bottom="1418" w:left="1418" w:header="567" w:footer="454"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F880B" w14:textId="77777777" w:rsidR="00D307FB" w:rsidRDefault="00D307FB">
      <w:r>
        <w:separator/>
      </w:r>
    </w:p>
  </w:endnote>
  <w:endnote w:type="continuationSeparator" w:id="0">
    <w:p w14:paraId="18D35321" w14:textId="77777777" w:rsidR="00D307FB" w:rsidRDefault="00D30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5402B" w14:textId="18EF4495" w:rsidR="000933FE" w:rsidRPr="0093644E" w:rsidRDefault="000933FE" w:rsidP="00276644">
    <w:pPr>
      <w:pStyle w:val="Footer"/>
      <w:tabs>
        <w:tab w:val="clear" w:pos="9406"/>
        <w:tab w:val="right" w:pos="9072"/>
      </w:tabs>
      <w:jc w:val="right"/>
      <w:rPr>
        <w:sz w:val="14"/>
        <w:szCs w:val="14"/>
      </w:rPr>
    </w:pPr>
    <w:r w:rsidRPr="0093644E">
      <w:rPr>
        <w:sz w:val="14"/>
        <w:szCs w:val="14"/>
      </w:rPr>
      <w:tab/>
    </w:r>
    <w:r w:rsidR="00D31A2A" w:rsidRPr="0093644E">
      <w:rPr>
        <w:sz w:val="14"/>
        <w:szCs w:val="14"/>
      </w:rPr>
      <w:fldChar w:fldCharType="begin"/>
    </w:r>
    <w:r w:rsidRPr="0093644E">
      <w:rPr>
        <w:sz w:val="14"/>
        <w:szCs w:val="14"/>
      </w:rPr>
      <w:instrText xml:space="preserve"> PAGE </w:instrText>
    </w:r>
    <w:r w:rsidR="00D31A2A" w:rsidRPr="0093644E">
      <w:rPr>
        <w:sz w:val="14"/>
        <w:szCs w:val="14"/>
      </w:rPr>
      <w:fldChar w:fldCharType="separate"/>
    </w:r>
    <w:r w:rsidR="00A8030E" w:rsidRPr="0093644E">
      <w:rPr>
        <w:noProof/>
        <w:sz w:val="14"/>
        <w:szCs w:val="14"/>
      </w:rPr>
      <w:t>2</w:t>
    </w:r>
    <w:r w:rsidR="00D31A2A" w:rsidRPr="0093644E">
      <w:rPr>
        <w:sz w:val="14"/>
        <w:szCs w:val="14"/>
      </w:rPr>
      <w:fldChar w:fldCharType="end"/>
    </w:r>
    <w:r w:rsidR="00276644" w:rsidRPr="0093644E">
      <w:rPr>
        <w:sz w:val="14"/>
        <w:szCs w:val="14"/>
      </w:rPr>
      <w:tab/>
    </w:r>
    <w:r w:rsidR="00096B74">
      <w:rPr>
        <w:sz w:val="14"/>
        <w:szCs w:val="14"/>
      </w:rPr>
      <w:t>22</w:t>
    </w:r>
    <w:r w:rsidR="0093644E" w:rsidRPr="0093644E">
      <w:rPr>
        <w:sz w:val="14"/>
        <w:szCs w:val="14"/>
      </w:rPr>
      <w:t>-0</w:t>
    </w:r>
    <w:r w:rsidR="00096B74">
      <w:rPr>
        <w:sz w:val="14"/>
        <w:szCs w:val="14"/>
      </w:rPr>
      <w:t>9</w:t>
    </w:r>
    <w:r w:rsidR="0093644E" w:rsidRPr="0093644E">
      <w:rPr>
        <w:sz w:val="14"/>
        <w:szCs w:val="14"/>
      </w:rPr>
      <w:t>-202</w:t>
    </w:r>
    <w:r w:rsidR="00096B74">
      <w:rPr>
        <w:sz w:val="14"/>
        <w:szCs w:val="14"/>
      </w:rPr>
      <w:t>1</w:t>
    </w:r>
    <w:r w:rsidR="00276644" w:rsidRPr="0093644E">
      <w:rPr>
        <w:sz w:val="14"/>
        <w:szCs w:val="14"/>
      </w:rPr>
      <w:t xml:space="preserve">  </w:t>
    </w:r>
    <w:r w:rsidR="00895C3D">
      <w:rPr>
        <w:sz w:val="14"/>
        <w:szCs w:val="14"/>
      </w:rPr>
      <w:t xml:space="preserve"> </w:t>
    </w:r>
    <w:r w:rsidR="00D15154">
      <w:rPr>
        <w:sz w:val="14"/>
        <w:szCs w:val="14"/>
      </w:rPr>
      <w:t>version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2A663" w14:textId="77777777" w:rsidR="0093644E" w:rsidRPr="00895C3D" w:rsidRDefault="00895C3D" w:rsidP="00895C3D">
    <w:pPr>
      <w:pStyle w:val="Footer"/>
      <w:jc w:val="right"/>
    </w:pPr>
    <w:r>
      <w:rPr>
        <w:sz w:val="14"/>
        <w:szCs w:val="14"/>
      </w:rPr>
      <w:t xml:space="preserve">11-06-2020   </w:t>
    </w:r>
    <w:proofErr w:type="spellStart"/>
    <w:r>
      <w:rPr>
        <w:sz w:val="14"/>
        <w:szCs w:val="14"/>
      </w:rPr>
      <w:t>versie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9B44B" w14:textId="77777777" w:rsidR="00D307FB" w:rsidRDefault="00D307FB">
      <w:r>
        <w:separator/>
      </w:r>
    </w:p>
  </w:footnote>
  <w:footnote w:type="continuationSeparator" w:id="0">
    <w:p w14:paraId="6F84A96E" w14:textId="77777777" w:rsidR="00D307FB" w:rsidRDefault="00D30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BC714" w14:textId="4C19C528" w:rsidR="000933FE" w:rsidRPr="00077D74" w:rsidRDefault="00077D74" w:rsidP="00276644">
    <w:pPr>
      <w:pStyle w:val="Header"/>
      <w:tabs>
        <w:tab w:val="clear" w:pos="4703"/>
        <w:tab w:val="clear" w:pos="9406"/>
        <w:tab w:val="right" w:pos="9072"/>
        <w:tab w:val="right" w:pos="10490"/>
        <w:tab w:val="right" w:pos="11057"/>
      </w:tabs>
      <w:rPr>
        <w:sz w:val="14"/>
        <w:lang w:val="en-US"/>
      </w:rPr>
    </w:pPr>
    <w:r>
      <w:rPr>
        <w:sz w:val="14"/>
        <w:lang w:val="en-US"/>
      </w:rPr>
      <w:t xml:space="preserve">GitHub </w:t>
    </w:r>
    <w:r w:rsidR="00680846">
      <w:rPr>
        <w:sz w:val="14"/>
        <w:lang w:val="en-US"/>
      </w:rPr>
      <w:t>Repository</w:t>
    </w:r>
    <w:r w:rsidR="00275E96">
      <w:rPr>
        <w:sz w:val="14"/>
        <w:lang w:val="en-US"/>
      </w:rPr>
      <w:t xml:space="preserve">. </w:t>
    </w:r>
    <w:r w:rsidR="002F3111">
      <w:rPr>
        <w:sz w:val="14"/>
        <w:lang w:val="en-US"/>
      </w:rPr>
      <w:t>Quick user</w:t>
    </w:r>
    <w:r w:rsidR="00275E96">
      <w:rPr>
        <w:sz w:val="14"/>
        <w:lang w:val="en-US"/>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9F189" w14:textId="469BD054" w:rsidR="00077D74" w:rsidRPr="0001381F" w:rsidRDefault="00194F51" w:rsidP="00077D74">
    <w:pPr>
      <w:pStyle w:val="Header"/>
      <w:tabs>
        <w:tab w:val="clear" w:pos="9406"/>
        <w:tab w:val="right" w:pos="10065"/>
      </w:tabs>
      <w:spacing w:line="270" w:lineRule="exact"/>
      <w:ind w:right="-851"/>
      <w:jc w:val="right"/>
      <w:rPr>
        <w:b/>
        <w:sz w:val="19"/>
      </w:rPr>
    </w:pPr>
    <w:r>
      <w:rPr>
        <w:noProof/>
        <w:lang w:eastAsia="nl-NL"/>
      </w:rPr>
      <w:drawing>
        <wp:anchor distT="0" distB="0" distL="114300" distR="114300" simplePos="0" relativeHeight="251662336" behindDoc="1" locked="0" layoutInCell="1" allowOverlap="1" wp14:anchorId="1BEAC0EA" wp14:editId="17F77F64">
          <wp:simplePos x="0" y="0"/>
          <wp:positionH relativeFrom="column">
            <wp:posOffset>-892810</wp:posOffset>
          </wp:positionH>
          <wp:positionV relativeFrom="page">
            <wp:posOffset>-1611</wp:posOffset>
          </wp:positionV>
          <wp:extent cx="3665034" cy="1440434"/>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3665034" cy="1440434"/>
                  </a:xfrm>
                  <a:prstGeom prst="rect">
                    <a:avLst/>
                  </a:prstGeom>
                </pic:spPr>
              </pic:pic>
            </a:graphicData>
          </a:graphic>
          <wp14:sizeRelH relativeFrom="page">
            <wp14:pctWidth>0</wp14:pctWidth>
          </wp14:sizeRelH>
          <wp14:sizeRelV relativeFrom="page">
            <wp14:pctHeight>0</wp14:pctHeight>
          </wp14:sizeRelV>
        </wp:anchor>
      </w:drawing>
    </w:r>
    <w:r w:rsidR="00722BB6">
      <w:rPr>
        <w:sz w:val="19"/>
      </w:rPr>
      <w:t xml:space="preserve"> </w:t>
    </w:r>
  </w:p>
  <w:p w14:paraId="7C019F61" w14:textId="7C580FF0" w:rsidR="000933FE" w:rsidRPr="0001381F" w:rsidRDefault="000933FE" w:rsidP="00276644">
    <w:pPr>
      <w:pStyle w:val="Header"/>
      <w:tabs>
        <w:tab w:val="clear" w:pos="9406"/>
        <w:tab w:val="right" w:pos="10065"/>
      </w:tabs>
      <w:spacing w:line="270" w:lineRule="exact"/>
      <w:ind w:right="-851"/>
      <w:jc w:val="right"/>
      <w:rPr>
        <w:b/>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B5D"/>
    <w:multiLevelType w:val="hybridMultilevel"/>
    <w:tmpl w:val="7C72C3E6"/>
    <w:lvl w:ilvl="0" w:tplc="0920822A">
      <w:start w:val="1"/>
      <w:numFmt w:val="bullet"/>
      <w:pStyle w:val="UUplattetekst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6BF5"/>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A7ECB"/>
    <w:multiLevelType w:val="multilevel"/>
    <w:tmpl w:val="717AE3F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0CCD3FC7"/>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00135A"/>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1B15D6F"/>
    <w:multiLevelType w:val="multilevel"/>
    <w:tmpl w:val="9B72D4F4"/>
    <w:numStyleLink w:val="UUnummering"/>
  </w:abstractNum>
  <w:abstractNum w:abstractNumId="6" w15:restartNumberingAfterBreak="0">
    <w:nsid w:val="1C940078"/>
    <w:multiLevelType w:val="multilevel"/>
    <w:tmpl w:val="ECA61F9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7" w15:restartNumberingAfterBreak="0">
    <w:nsid w:val="1E0D1AAE"/>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1706D20"/>
    <w:multiLevelType w:val="multilevel"/>
    <w:tmpl w:val="9B72D4F4"/>
    <w:numStyleLink w:val="UUnummering"/>
  </w:abstractNum>
  <w:abstractNum w:abstractNumId="9" w15:restartNumberingAfterBreak="0">
    <w:nsid w:val="28811A86"/>
    <w:multiLevelType w:val="multilevel"/>
    <w:tmpl w:val="0EC0476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15:restartNumberingAfterBreak="0">
    <w:nsid w:val="29875684"/>
    <w:multiLevelType w:val="multilevel"/>
    <w:tmpl w:val="9B72D4F4"/>
    <w:styleLink w:val="UUnummering"/>
    <w:lvl w:ilvl="0">
      <w:start w:val="1"/>
      <w:numFmt w:val="decimal"/>
      <w:pStyle w:val="UUhoofdstuktitel"/>
      <w:lvlText w:val="%1."/>
      <w:lvlJc w:val="left"/>
      <w:pPr>
        <w:ind w:left="0" w:firstLine="0"/>
      </w:pPr>
      <w:rPr>
        <w:rFonts w:ascii="Verdana" w:hAnsi="Verdana" w:hint="default"/>
        <w:b w:val="0"/>
        <w:i w:val="0"/>
        <w:sz w:val="24"/>
      </w:rPr>
    </w:lvl>
    <w:lvl w:ilvl="1">
      <w:start w:val="1"/>
      <w:numFmt w:val="decimal"/>
      <w:pStyle w:val="UUparagraafkop"/>
      <w:lvlText w:val="%1.%2."/>
      <w:lvlJc w:val="left"/>
      <w:pPr>
        <w:ind w:left="792" w:hanging="792"/>
      </w:pPr>
      <w:rPr>
        <w:rFonts w:hint="default"/>
      </w:rPr>
    </w:lvl>
    <w:lvl w:ilvl="2">
      <w:start w:val="1"/>
      <w:numFmt w:val="decimal"/>
      <w:pStyle w:val="UUparagraafsubkop"/>
      <w:lvlText w:val="%1.%2.%3."/>
      <w:lvlJc w:val="left"/>
      <w:pPr>
        <w:ind w:left="1224" w:hanging="1224"/>
      </w:pPr>
      <w:rPr>
        <w:rFonts w:hint="default"/>
      </w:rPr>
    </w:lvl>
    <w:lvl w:ilvl="3">
      <w:start w:val="1"/>
      <w:numFmt w:val="decimal"/>
      <w:pStyle w:val="UUparagraafsub-subkop"/>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11" w15:restartNumberingAfterBreak="0">
    <w:nsid w:val="3CF95B94"/>
    <w:multiLevelType w:val="multilevel"/>
    <w:tmpl w:val="B5F4FCC8"/>
    <w:numStyleLink w:val="ArticleSection"/>
  </w:abstractNum>
  <w:abstractNum w:abstractNumId="12" w15:restartNumberingAfterBreak="0">
    <w:nsid w:val="3DD42AAB"/>
    <w:multiLevelType w:val="multilevel"/>
    <w:tmpl w:val="BEEE4D8E"/>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2A16B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6A669C"/>
    <w:multiLevelType w:val="multilevel"/>
    <w:tmpl w:val="9B72D4F4"/>
    <w:numStyleLink w:val="UUnummering"/>
  </w:abstractNum>
  <w:abstractNum w:abstractNumId="15" w15:restartNumberingAfterBreak="0">
    <w:nsid w:val="4F467736"/>
    <w:multiLevelType w:val="multilevel"/>
    <w:tmpl w:val="44ACCF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FBE0101"/>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559C0011"/>
    <w:multiLevelType w:val="multilevel"/>
    <w:tmpl w:val="1BEEC43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E650AFE"/>
    <w:multiLevelType w:val="multilevel"/>
    <w:tmpl w:val="B5F4FCC8"/>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24C3EE9"/>
    <w:multiLevelType w:val="multilevel"/>
    <w:tmpl w:val="EE1C42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226B2E"/>
    <w:multiLevelType w:val="multilevel"/>
    <w:tmpl w:val="9B72D4F4"/>
    <w:numStyleLink w:val="UUnummering"/>
  </w:abstractNum>
  <w:abstractNum w:abstractNumId="21" w15:restartNumberingAfterBreak="0">
    <w:nsid w:val="6DE419B9"/>
    <w:multiLevelType w:val="multilevel"/>
    <w:tmpl w:val="9B72D4F4"/>
    <w:numStyleLink w:val="UUnummering"/>
  </w:abstractNum>
  <w:abstractNum w:abstractNumId="22" w15:restartNumberingAfterBreak="0">
    <w:nsid w:val="6F7123D3"/>
    <w:multiLevelType w:val="multilevel"/>
    <w:tmpl w:val="5B009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2655D74"/>
    <w:multiLevelType w:val="multilevel"/>
    <w:tmpl w:val="9B72D4F4"/>
    <w:numStyleLink w:val="UUnummering"/>
  </w:abstractNum>
  <w:abstractNum w:abstractNumId="24" w15:restartNumberingAfterBreak="0">
    <w:nsid w:val="74E67FF6"/>
    <w:multiLevelType w:val="multilevel"/>
    <w:tmpl w:val="A6F2239A"/>
    <w:lvl w:ilvl="0">
      <w:start w:val="1"/>
      <w:numFmt w:val="decimal"/>
      <w:lvlText w:val="%1."/>
      <w:lvlJc w:val="left"/>
      <w:pPr>
        <w:ind w:left="0" w:firstLine="0"/>
      </w:pPr>
      <w:rPr>
        <w:rFonts w:ascii="Verdana" w:hAnsi="Verdana" w:hint="default"/>
        <w:b w:val="0"/>
        <w:i w:val="0"/>
        <w:sz w:val="24"/>
      </w:rPr>
    </w:lvl>
    <w:lvl w:ilvl="1">
      <w:start w:val="1"/>
      <w:numFmt w:val="decimal"/>
      <w:lvlText w:val="%1.%2."/>
      <w:lvlJc w:val="left"/>
      <w:pPr>
        <w:ind w:left="792" w:hanging="792"/>
      </w:pPr>
      <w:rPr>
        <w:rFonts w:hint="default"/>
      </w:rPr>
    </w:lvl>
    <w:lvl w:ilvl="2">
      <w:start w:val="1"/>
      <w:numFmt w:val="decimal"/>
      <w:lvlText w:val="%2%1..%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5" w15:restartNumberingAfterBreak="0">
    <w:nsid w:val="7503376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795037"/>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80137F"/>
    <w:multiLevelType w:val="multilevel"/>
    <w:tmpl w:val="9B72D4F4"/>
    <w:numStyleLink w:val="UUnummering"/>
  </w:abstractNum>
  <w:abstractNum w:abstractNumId="28" w15:restartNumberingAfterBreak="0">
    <w:nsid w:val="7D795133"/>
    <w:multiLevelType w:val="multilevel"/>
    <w:tmpl w:val="96DC043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0"/>
  </w:num>
  <w:num w:numId="2">
    <w:abstractNumId w:val="26"/>
  </w:num>
  <w:num w:numId="3">
    <w:abstractNumId w:val="17"/>
  </w:num>
  <w:num w:numId="4">
    <w:abstractNumId w:val="2"/>
  </w:num>
  <w:num w:numId="5">
    <w:abstractNumId w:val="19"/>
  </w:num>
  <w:num w:numId="6">
    <w:abstractNumId w:val="25"/>
  </w:num>
  <w:num w:numId="7">
    <w:abstractNumId w:val="3"/>
  </w:num>
  <w:num w:numId="8">
    <w:abstractNumId w:val="7"/>
  </w:num>
  <w:num w:numId="9">
    <w:abstractNumId w:val="13"/>
  </w:num>
  <w:num w:numId="10">
    <w:abstractNumId w:val="1"/>
  </w:num>
  <w:num w:numId="11">
    <w:abstractNumId w:val="10"/>
  </w:num>
  <w:num w:numId="12">
    <w:abstractNumId w:val="15"/>
  </w:num>
  <w:num w:numId="13">
    <w:abstractNumId w:val="24"/>
  </w:num>
  <w:num w:numId="14">
    <w:abstractNumId w:val="24"/>
    <w:lvlOverride w:ilvl="0">
      <w:lvl w:ilvl="0">
        <w:start w:val="1"/>
        <w:numFmt w:val="decimal"/>
        <w:lvlText w:val="%1."/>
        <w:lvlJc w:val="left"/>
        <w:pPr>
          <w:ind w:left="0" w:firstLine="0"/>
        </w:pPr>
        <w:rPr>
          <w:rFonts w:ascii="Verdana" w:hAnsi="Verdana" w:hint="default"/>
          <w:b w:val="0"/>
          <w:i w:val="0"/>
          <w:sz w:val="24"/>
        </w:rPr>
      </w:lvl>
    </w:lvlOverride>
    <w:lvlOverride w:ilvl="1">
      <w:lvl w:ilvl="1">
        <w:start w:val="1"/>
        <w:numFmt w:val="decimal"/>
        <w:lvlText w:val="%1.%2."/>
        <w:lvlJc w:val="left"/>
        <w:pPr>
          <w:ind w:left="792" w:hanging="792"/>
        </w:pPr>
        <w:rPr>
          <w:rFonts w:hint="default"/>
        </w:rPr>
      </w:lvl>
    </w:lvlOverride>
    <w:lvlOverride w:ilvl="2">
      <w:lvl w:ilvl="2">
        <w:start w:val="1"/>
        <w:numFmt w:val="decimal"/>
        <w:lvlRestart w:val="1"/>
        <w:lvlText w:val="%2%1..%3."/>
        <w:lvlJc w:val="left"/>
        <w:pPr>
          <w:ind w:left="1224" w:hanging="1224"/>
        </w:pPr>
        <w:rPr>
          <w:rFonts w:hint="default"/>
        </w:rPr>
      </w:lvl>
    </w:lvlOverride>
    <w:lvlOverride w:ilvl="3">
      <w:lvl w:ilvl="3">
        <w:start w:val="1"/>
        <w:numFmt w:val="decimal"/>
        <w:lvlText w:val="%1.%2.%3.%4."/>
        <w:lvlJc w:val="left"/>
        <w:pPr>
          <w:ind w:left="1728" w:hanging="1728"/>
        </w:pPr>
        <w:rPr>
          <w:rFonts w:hint="default"/>
        </w:rPr>
      </w:lvl>
    </w:lvlOverride>
    <w:lvlOverride w:ilvl="4">
      <w:lvl w:ilvl="4">
        <w:start w:val="1"/>
        <w:numFmt w:val="decimal"/>
        <w:lvlText w:val="%1.%2.%3.%4.%5."/>
        <w:lvlJc w:val="left"/>
        <w:pPr>
          <w:ind w:left="2232" w:hanging="2232"/>
        </w:pPr>
        <w:rPr>
          <w:rFonts w:hint="default"/>
        </w:rPr>
      </w:lvl>
    </w:lvlOverride>
    <w:lvlOverride w:ilvl="5">
      <w:lvl w:ilvl="5">
        <w:start w:val="1"/>
        <w:numFmt w:val="decimal"/>
        <w:lvlText w:val="%1.%2.%3.%4.%5.%6."/>
        <w:lvlJc w:val="left"/>
        <w:pPr>
          <w:ind w:left="2736" w:hanging="2736"/>
        </w:pPr>
        <w:rPr>
          <w:rFonts w:hint="default"/>
        </w:rPr>
      </w:lvl>
    </w:lvlOverride>
    <w:lvlOverride w:ilvl="6">
      <w:lvl w:ilvl="6">
        <w:start w:val="1"/>
        <w:numFmt w:val="decimal"/>
        <w:lvlText w:val="%1.%2.%3.%4.%5.%6.%7."/>
        <w:lvlJc w:val="left"/>
        <w:pPr>
          <w:ind w:left="3240" w:hanging="3240"/>
        </w:pPr>
        <w:rPr>
          <w:rFonts w:hint="default"/>
        </w:rPr>
      </w:lvl>
    </w:lvlOverride>
    <w:lvlOverride w:ilvl="7">
      <w:lvl w:ilvl="7">
        <w:start w:val="1"/>
        <w:numFmt w:val="decimal"/>
        <w:lvlText w:val="%1.%2.%3.%4.%5.%6.%7.%8."/>
        <w:lvlJc w:val="left"/>
        <w:pPr>
          <w:ind w:left="3744" w:hanging="3744"/>
        </w:pPr>
        <w:rPr>
          <w:rFonts w:hint="default"/>
        </w:rPr>
      </w:lvl>
    </w:lvlOverride>
    <w:lvlOverride w:ilvl="8">
      <w:lvl w:ilvl="8">
        <w:start w:val="1"/>
        <w:numFmt w:val="decimal"/>
        <w:lvlText w:val="%1.%2.%3.%4.%5.%6.%7.%8.%9."/>
        <w:lvlJc w:val="left"/>
        <w:pPr>
          <w:ind w:left="4320" w:hanging="4320"/>
        </w:pPr>
        <w:rPr>
          <w:rFonts w:hint="default"/>
        </w:rPr>
      </w:lvl>
    </w:lvlOverride>
  </w:num>
  <w:num w:numId="15">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 w:numId="17">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8">
    <w:abstractNumId w:val="16"/>
  </w:num>
  <w:num w:numId="19">
    <w:abstractNumId w:val="4"/>
  </w:num>
  <w:num w:numId="20">
    <w:abstractNumId w:val="14"/>
  </w:num>
  <w:num w:numId="21">
    <w:abstractNumId w:val="28"/>
  </w:num>
  <w:num w:numId="22">
    <w:abstractNumId w:val="5"/>
  </w:num>
  <w:num w:numId="23">
    <w:abstractNumId w:val="18"/>
  </w:num>
  <w:num w:numId="24">
    <w:abstractNumId w:val="11"/>
  </w:num>
  <w:num w:numId="25">
    <w:abstractNumId w:val="6"/>
  </w:num>
  <w:num w:numId="26">
    <w:abstractNumId w:val="22"/>
  </w:num>
  <w:num w:numId="27">
    <w:abstractNumId w:val="9"/>
  </w:num>
  <w:num w:numId="28">
    <w:abstractNumId w:val="21"/>
  </w:num>
  <w:num w:numId="29">
    <w:abstractNumId w:val="20"/>
  </w:num>
  <w:num w:numId="30">
    <w:abstractNumId w:val="27"/>
  </w:num>
  <w:num w:numId="31">
    <w:abstractNumId w:val="8"/>
  </w:num>
  <w:num w:numId="32">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58"/>
    <w:rsid w:val="000018FB"/>
    <w:rsid w:val="00004AEC"/>
    <w:rsid w:val="000052C1"/>
    <w:rsid w:val="0001236E"/>
    <w:rsid w:val="0001381F"/>
    <w:rsid w:val="00020CF4"/>
    <w:rsid w:val="000336B8"/>
    <w:rsid w:val="000536CF"/>
    <w:rsid w:val="000563A8"/>
    <w:rsid w:val="00071F0F"/>
    <w:rsid w:val="00072F97"/>
    <w:rsid w:val="00077D74"/>
    <w:rsid w:val="000818B1"/>
    <w:rsid w:val="000933FE"/>
    <w:rsid w:val="00096B74"/>
    <w:rsid w:val="000A7217"/>
    <w:rsid w:val="000A7837"/>
    <w:rsid w:val="000B1853"/>
    <w:rsid w:val="000C00BC"/>
    <w:rsid w:val="000C07D7"/>
    <w:rsid w:val="000C4EFA"/>
    <w:rsid w:val="000C52C3"/>
    <w:rsid w:val="000D2308"/>
    <w:rsid w:val="000D5C59"/>
    <w:rsid w:val="000E1A23"/>
    <w:rsid w:val="000F52E9"/>
    <w:rsid w:val="0010325A"/>
    <w:rsid w:val="0010611A"/>
    <w:rsid w:val="001166FD"/>
    <w:rsid w:val="00131C30"/>
    <w:rsid w:val="001353DC"/>
    <w:rsid w:val="001361C7"/>
    <w:rsid w:val="00136930"/>
    <w:rsid w:val="00137B6E"/>
    <w:rsid w:val="00141D4D"/>
    <w:rsid w:val="0015349E"/>
    <w:rsid w:val="00156318"/>
    <w:rsid w:val="001717CD"/>
    <w:rsid w:val="00183370"/>
    <w:rsid w:val="00190382"/>
    <w:rsid w:val="00194F51"/>
    <w:rsid w:val="001A5C49"/>
    <w:rsid w:val="001B2D5C"/>
    <w:rsid w:val="001B4744"/>
    <w:rsid w:val="001B6CAC"/>
    <w:rsid w:val="001C0949"/>
    <w:rsid w:val="001D00E4"/>
    <w:rsid w:val="001D759C"/>
    <w:rsid w:val="001E14B3"/>
    <w:rsid w:val="001F0E1B"/>
    <w:rsid w:val="001F2E3E"/>
    <w:rsid w:val="001F2E7B"/>
    <w:rsid w:val="001F37C2"/>
    <w:rsid w:val="001F7389"/>
    <w:rsid w:val="00210A7F"/>
    <w:rsid w:val="002174CB"/>
    <w:rsid w:val="002270B9"/>
    <w:rsid w:val="0024265E"/>
    <w:rsid w:val="002434DC"/>
    <w:rsid w:val="002509CF"/>
    <w:rsid w:val="00251062"/>
    <w:rsid w:val="002511E7"/>
    <w:rsid w:val="0025547D"/>
    <w:rsid w:val="002571AF"/>
    <w:rsid w:val="0026037A"/>
    <w:rsid w:val="00260745"/>
    <w:rsid w:val="002741AC"/>
    <w:rsid w:val="00275E96"/>
    <w:rsid w:val="00276644"/>
    <w:rsid w:val="00277F54"/>
    <w:rsid w:val="002830D3"/>
    <w:rsid w:val="002842CB"/>
    <w:rsid w:val="00285C5A"/>
    <w:rsid w:val="002861BC"/>
    <w:rsid w:val="002954AF"/>
    <w:rsid w:val="00297887"/>
    <w:rsid w:val="002A67C0"/>
    <w:rsid w:val="002A7F5D"/>
    <w:rsid w:val="002B0E66"/>
    <w:rsid w:val="002B1A4B"/>
    <w:rsid w:val="002C59DB"/>
    <w:rsid w:val="002D5512"/>
    <w:rsid w:val="002F0CE6"/>
    <w:rsid w:val="002F3111"/>
    <w:rsid w:val="002F4BDA"/>
    <w:rsid w:val="003034A1"/>
    <w:rsid w:val="003135EB"/>
    <w:rsid w:val="00315479"/>
    <w:rsid w:val="00324F42"/>
    <w:rsid w:val="00331155"/>
    <w:rsid w:val="00337177"/>
    <w:rsid w:val="00347257"/>
    <w:rsid w:val="003533EE"/>
    <w:rsid w:val="0036279C"/>
    <w:rsid w:val="00384C6F"/>
    <w:rsid w:val="00385AB4"/>
    <w:rsid w:val="003A3DC3"/>
    <w:rsid w:val="003B0ABD"/>
    <w:rsid w:val="003C2FF3"/>
    <w:rsid w:val="003C4CF5"/>
    <w:rsid w:val="003D30FD"/>
    <w:rsid w:val="003D4553"/>
    <w:rsid w:val="003D5A0D"/>
    <w:rsid w:val="003E1F62"/>
    <w:rsid w:val="003E76CA"/>
    <w:rsid w:val="003F689A"/>
    <w:rsid w:val="00400629"/>
    <w:rsid w:val="00405169"/>
    <w:rsid w:val="00406FFA"/>
    <w:rsid w:val="00407DBB"/>
    <w:rsid w:val="00407F25"/>
    <w:rsid w:val="00412744"/>
    <w:rsid w:val="004138BB"/>
    <w:rsid w:val="004300B4"/>
    <w:rsid w:val="004312EE"/>
    <w:rsid w:val="00433529"/>
    <w:rsid w:val="004527AC"/>
    <w:rsid w:val="00456B5B"/>
    <w:rsid w:val="00456DF9"/>
    <w:rsid w:val="004870F4"/>
    <w:rsid w:val="0049321D"/>
    <w:rsid w:val="00494E86"/>
    <w:rsid w:val="004A4E2D"/>
    <w:rsid w:val="004A5E20"/>
    <w:rsid w:val="004B447B"/>
    <w:rsid w:val="004B7E16"/>
    <w:rsid w:val="004D195F"/>
    <w:rsid w:val="004D24F6"/>
    <w:rsid w:val="004D4AD1"/>
    <w:rsid w:val="004E245A"/>
    <w:rsid w:val="004E3E38"/>
    <w:rsid w:val="004F66AA"/>
    <w:rsid w:val="004F7BBB"/>
    <w:rsid w:val="005125BA"/>
    <w:rsid w:val="00512BF2"/>
    <w:rsid w:val="0051492F"/>
    <w:rsid w:val="005161C9"/>
    <w:rsid w:val="0052443D"/>
    <w:rsid w:val="00526A66"/>
    <w:rsid w:val="00527C32"/>
    <w:rsid w:val="00531459"/>
    <w:rsid w:val="0053401F"/>
    <w:rsid w:val="0057268B"/>
    <w:rsid w:val="00584BD6"/>
    <w:rsid w:val="005A0EEE"/>
    <w:rsid w:val="005A36AE"/>
    <w:rsid w:val="005B222E"/>
    <w:rsid w:val="005B23B3"/>
    <w:rsid w:val="005C35BF"/>
    <w:rsid w:val="005D1509"/>
    <w:rsid w:val="005E47DB"/>
    <w:rsid w:val="005E4C75"/>
    <w:rsid w:val="00622CAF"/>
    <w:rsid w:val="00636180"/>
    <w:rsid w:val="00643C3D"/>
    <w:rsid w:val="00644981"/>
    <w:rsid w:val="00656950"/>
    <w:rsid w:val="00663399"/>
    <w:rsid w:val="00675F17"/>
    <w:rsid w:val="00680197"/>
    <w:rsid w:val="00680846"/>
    <w:rsid w:val="0069263C"/>
    <w:rsid w:val="006967DF"/>
    <w:rsid w:val="006A7B5E"/>
    <w:rsid w:val="006C2D1D"/>
    <w:rsid w:val="006C7A91"/>
    <w:rsid w:val="006D4FB5"/>
    <w:rsid w:val="006F33FE"/>
    <w:rsid w:val="006F61FB"/>
    <w:rsid w:val="00702332"/>
    <w:rsid w:val="00705321"/>
    <w:rsid w:val="007056D4"/>
    <w:rsid w:val="0071002B"/>
    <w:rsid w:val="00711300"/>
    <w:rsid w:val="0072162A"/>
    <w:rsid w:val="00722BB6"/>
    <w:rsid w:val="007278D1"/>
    <w:rsid w:val="007315DC"/>
    <w:rsid w:val="007443FE"/>
    <w:rsid w:val="007557CF"/>
    <w:rsid w:val="00763C95"/>
    <w:rsid w:val="007A0A23"/>
    <w:rsid w:val="007A2E90"/>
    <w:rsid w:val="007A328B"/>
    <w:rsid w:val="007A6044"/>
    <w:rsid w:val="007A7A7D"/>
    <w:rsid w:val="007B0BB9"/>
    <w:rsid w:val="007B25D3"/>
    <w:rsid w:val="007B3F32"/>
    <w:rsid w:val="007C6629"/>
    <w:rsid w:val="007C71F8"/>
    <w:rsid w:val="007D3E5D"/>
    <w:rsid w:val="007E23BB"/>
    <w:rsid w:val="007F2538"/>
    <w:rsid w:val="007F54F2"/>
    <w:rsid w:val="007F66D5"/>
    <w:rsid w:val="00803544"/>
    <w:rsid w:val="008036CE"/>
    <w:rsid w:val="00804CBB"/>
    <w:rsid w:val="00811B62"/>
    <w:rsid w:val="008155FA"/>
    <w:rsid w:val="00822A69"/>
    <w:rsid w:val="00832B5D"/>
    <w:rsid w:val="0083478E"/>
    <w:rsid w:val="00841033"/>
    <w:rsid w:val="008459FB"/>
    <w:rsid w:val="00852BCD"/>
    <w:rsid w:val="00854D73"/>
    <w:rsid w:val="00871B44"/>
    <w:rsid w:val="0089187B"/>
    <w:rsid w:val="00891BEE"/>
    <w:rsid w:val="00895C3D"/>
    <w:rsid w:val="008A3538"/>
    <w:rsid w:val="008A6ABE"/>
    <w:rsid w:val="008B031F"/>
    <w:rsid w:val="008B0B93"/>
    <w:rsid w:val="008C2403"/>
    <w:rsid w:val="008C265D"/>
    <w:rsid w:val="008D5707"/>
    <w:rsid w:val="008D57CA"/>
    <w:rsid w:val="008E021F"/>
    <w:rsid w:val="008E17E3"/>
    <w:rsid w:val="008E4F3C"/>
    <w:rsid w:val="008F1A81"/>
    <w:rsid w:val="008F2132"/>
    <w:rsid w:val="009035D6"/>
    <w:rsid w:val="00905673"/>
    <w:rsid w:val="009161CD"/>
    <w:rsid w:val="00924BD6"/>
    <w:rsid w:val="009345F4"/>
    <w:rsid w:val="009350EC"/>
    <w:rsid w:val="0093644E"/>
    <w:rsid w:val="00946139"/>
    <w:rsid w:val="00971F02"/>
    <w:rsid w:val="009859F1"/>
    <w:rsid w:val="009871DC"/>
    <w:rsid w:val="00992C10"/>
    <w:rsid w:val="009939D2"/>
    <w:rsid w:val="009966FA"/>
    <w:rsid w:val="009B0489"/>
    <w:rsid w:val="009B19F3"/>
    <w:rsid w:val="009B337B"/>
    <w:rsid w:val="009C4AA6"/>
    <w:rsid w:val="009C550D"/>
    <w:rsid w:val="009D4806"/>
    <w:rsid w:val="009D740A"/>
    <w:rsid w:val="009E7623"/>
    <w:rsid w:val="009F29DC"/>
    <w:rsid w:val="00A0042C"/>
    <w:rsid w:val="00A11917"/>
    <w:rsid w:val="00A14DF1"/>
    <w:rsid w:val="00A21F5B"/>
    <w:rsid w:val="00A30B2D"/>
    <w:rsid w:val="00A32F21"/>
    <w:rsid w:val="00A54EEF"/>
    <w:rsid w:val="00A71877"/>
    <w:rsid w:val="00A73198"/>
    <w:rsid w:val="00A8030E"/>
    <w:rsid w:val="00A92813"/>
    <w:rsid w:val="00A94646"/>
    <w:rsid w:val="00A9569B"/>
    <w:rsid w:val="00AB2DA2"/>
    <w:rsid w:val="00AB5A87"/>
    <w:rsid w:val="00AC10F9"/>
    <w:rsid w:val="00AD339F"/>
    <w:rsid w:val="00AD3CCB"/>
    <w:rsid w:val="00AF577D"/>
    <w:rsid w:val="00B008D8"/>
    <w:rsid w:val="00B310D4"/>
    <w:rsid w:val="00B3667B"/>
    <w:rsid w:val="00B41E75"/>
    <w:rsid w:val="00B441BE"/>
    <w:rsid w:val="00B55A2C"/>
    <w:rsid w:val="00B56C35"/>
    <w:rsid w:val="00B63DB0"/>
    <w:rsid w:val="00B65041"/>
    <w:rsid w:val="00B749D0"/>
    <w:rsid w:val="00B74EE2"/>
    <w:rsid w:val="00B96FA7"/>
    <w:rsid w:val="00BA4CD0"/>
    <w:rsid w:val="00BA5AC8"/>
    <w:rsid w:val="00BB10DD"/>
    <w:rsid w:val="00BB6B04"/>
    <w:rsid w:val="00BC66EC"/>
    <w:rsid w:val="00BD2FA6"/>
    <w:rsid w:val="00BD3892"/>
    <w:rsid w:val="00BD4E5E"/>
    <w:rsid w:val="00BD5024"/>
    <w:rsid w:val="00BE0F7B"/>
    <w:rsid w:val="00BF5ED8"/>
    <w:rsid w:val="00C0683D"/>
    <w:rsid w:val="00C10AA8"/>
    <w:rsid w:val="00C158A3"/>
    <w:rsid w:val="00C16B11"/>
    <w:rsid w:val="00C308BD"/>
    <w:rsid w:val="00C34284"/>
    <w:rsid w:val="00C34C33"/>
    <w:rsid w:val="00C5071C"/>
    <w:rsid w:val="00C71E7E"/>
    <w:rsid w:val="00C76DF3"/>
    <w:rsid w:val="00C846E8"/>
    <w:rsid w:val="00C84F14"/>
    <w:rsid w:val="00C91F24"/>
    <w:rsid w:val="00C9451D"/>
    <w:rsid w:val="00C96E62"/>
    <w:rsid w:val="00CA63F1"/>
    <w:rsid w:val="00CB391D"/>
    <w:rsid w:val="00CC5DBB"/>
    <w:rsid w:val="00CC7086"/>
    <w:rsid w:val="00CD7C7C"/>
    <w:rsid w:val="00CF0813"/>
    <w:rsid w:val="00CF4056"/>
    <w:rsid w:val="00D00CA0"/>
    <w:rsid w:val="00D043C9"/>
    <w:rsid w:val="00D150DD"/>
    <w:rsid w:val="00D15154"/>
    <w:rsid w:val="00D20501"/>
    <w:rsid w:val="00D22C1E"/>
    <w:rsid w:val="00D230DD"/>
    <w:rsid w:val="00D262C8"/>
    <w:rsid w:val="00D270D2"/>
    <w:rsid w:val="00D307FB"/>
    <w:rsid w:val="00D31011"/>
    <w:rsid w:val="00D31A2A"/>
    <w:rsid w:val="00D32C65"/>
    <w:rsid w:val="00D34D02"/>
    <w:rsid w:val="00D406BF"/>
    <w:rsid w:val="00D45789"/>
    <w:rsid w:val="00D46E4A"/>
    <w:rsid w:val="00D557C5"/>
    <w:rsid w:val="00D56C5F"/>
    <w:rsid w:val="00D61AD1"/>
    <w:rsid w:val="00D639DB"/>
    <w:rsid w:val="00D74382"/>
    <w:rsid w:val="00D7499B"/>
    <w:rsid w:val="00D83FE9"/>
    <w:rsid w:val="00D90E97"/>
    <w:rsid w:val="00D94E9E"/>
    <w:rsid w:val="00DB10D2"/>
    <w:rsid w:val="00DD566B"/>
    <w:rsid w:val="00DE2843"/>
    <w:rsid w:val="00DE2F25"/>
    <w:rsid w:val="00DE68D1"/>
    <w:rsid w:val="00DE760A"/>
    <w:rsid w:val="00DF1A23"/>
    <w:rsid w:val="00E00226"/>
    <w:rsid w:val="00E10A7A"/>
    <w:rsid w:val="00E16B60"/>
    <w:rsid w:val="00E238D0"/>
    <w:rsid w:val="00E2564D"/>
    <w:rsid w:val="00E26BB4"/>
    <w:rsid w:val="00E345BE"/>
    <w:rsid w:val="00E3781D"/>
    <w:rsid w:val="00E4201B"/>
    <w:rsid w:val="00E42F06"/>
    <w:rsid w:val="00E437A1"/>
    <w:rsid w:val="00E43E05"/>
    <w:rsid w:val="00E50159"/>
    <w:rsid w:val="00E83882"/>
    <w:rsid w:val="00E90B88"/>
    <w:rsid w:val="00E93A51"/>
    <w:rsid w:val="00EA03D6"/>
    <w:rsid w:val="00EA33AE"/>
    <w:rsid w:val="00EB266B"/>
    <w:rsid w:val="00EB3C9A"/>
    <w:rsid w:val="00EC16F8"/>
    <w:rsid w:val="00EC1A0D"/>
    <w:rsid w:val="00EC6F24"/>
    <w:rsid w:val="00ED246A"/>
    <w:rsid w:val="00ED31FD"/>
    <w:rsid w:val="00ED6D59"/>
    <w:rsid w:val="00EE745E"/>
    <w:rsid w:val="00EF3CF8"/>
    <w:rsid w:val="00EF749E"/>
    <w:rsid w:val="00F06457"/>
    <w:rsid w:val="00F14DB8"/>
    <w:rsid w:val="00F22AB5"/>
    <w:rsid w:val="00F24C92"/>
    <w:rsid w:val="00F36042"/>
    <w:rsid w:val="00F36BB2"/>
    <w:rsid w:val="00F44E25"/>
    <w:rsid w:val="00F50E58"/>
    <w:rsid w:val="00F511BE"/>
    <w:rsid w:val="00F53284"/>
    <w:rsid w:val="00F7742B"/>
    <w:rsid w:val="00F92B98"/>
    <w:rsid w:val="00FA4F5B"/>
    <w:rsid w:val="00FA5C4B"/>
    <w:rsid w:val="00FB1E66"/>
    <w:rsid w:val="00FB3E27"/>
    <w:rsid w:val="00FC75A4"/>
    <w:rsid w:val="00FE18DF"/>
    <w:rsid w:val="00FF3CF8"/>
    <w:rsid w:val="00FF3D4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CAFDAB"/>
  <w15:docId w15:val="{04BBD4A8-6267-4749-91DB-5FE256B22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55FA"/>
    <w:rPr>
      <w:rFonts w:ascii="Verdana" w:hAnsi="Verdana"/>
      <w:lang w:val="en-GB"/>
    </w:rPr>
  </w:style>
  <w:style w:type="paragraph" w:styleId="Heading1">
    <w:name w:val="heading 1"/>
    <w:basedOn w:val="Normal"/>
    <w:next w:val="Normal"/>
    <w:link w:val="Heading1Char"/>
    <w:uiPriority w:val="9"/>
    <w:rsid w:val="00C72417"/>
    <w:pPr>
      <w:keepNext/>
      <w:keepLines/>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semiHidden/>
    <w:unhideWhenUsed/>
    <w:rsid w:val="001F2E3E"/>
    <w:pPr>
      <w:keepNext/>
      <w:keepLines/>
      <w:numPr>
        <w:ilvl w:val="1"/>
        <w:numId w:val="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rsid w:val="001F2E3E"/>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rsid w:val="001F2E3E"/>
    <w:pPr>
      <w:keepNext/>
      <w:keepLines/>
      <w:numPr>
        <w:ilvl w:val="3"/>
        <w:numId w:val="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rsid w:val="001F2E3E"/>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rsid w:val="001F2E3E"/>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rsid w:val="001F2E3E"/>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1F2E3E"/>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1F2E3E"/>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pagina">
    <w:name w:val="Titelpagina"/>
    <w:basedOn w:val="Normal"/>
    <w:qFormat/>
    <w:rsid w:val="00AF577D"/>
    <w:pPr>
      <w:keepNext/>
      <w:tabs>
        <w:tab w:val="left" w:pos="680"/>
        <w:tab w:val="left" w:pos="7371"/>
      </w:tabs>
      <w:spacing w:before="2835" w:line="390" w:lineRule="exact"/>
      <w:ind w:left="2268"/>
      <w:outlineLvl w:val="0"/>
    </w:pPr>
    <w:rPr>
      <w:rFonts w:eastAsia="Times" w:cs="Times New Roman"/>
      <w:color w:val="000000"/>
      <w:sz w:val="36"/>
      <w:szCs w:val="20"/>
      <w:lang w:val="en-US"/>
    </w:rPr>
  </w:style>
  <w:style w:type="character" w:customStyle="1" w:styleId="Heading1Char">
    <w:name w:val="Heading 1 Char"/>
    <w:basedOn w:val="DefaultParagraphFont"/>
    <w:link w:val="Heading1"/>
    <w:uiPriority w:val="9"/>
    <w:rsid w:val="00C72417"/>
    <w:rPr>
      <w:rFonts w:asciiTheme="majorHAnsi" w:eastAsiaTheme="majorEastAsia" w:hAnsiTheme="majorHAnsi" w:cstheme="majorBidi"/>
      <w:b/>
      <w:bCs/>
      <w:color w:val="345A8A" w:themeColor="accent1" w:themeShade="B5"/>
      <w:sz w:val="32"/>
      <w:szCs w:val="32"/>
    </w:rPr>
  </w:style>
  <w:style w:type="paragraph" w:customStyle="1" w:styleId="UUkader">
    <w:name w:val="UU_kader"/>
    <w:basedOn w:val="Normal"/>
    <w:qFormat/>
    <w:rsid w:val="00C87D2F"/>
    <w:pPr>
      <w:framePr w:w="8618" w:hSpace="142" w:vSpace="142" w:wrap="around" w:vAnchor="text" w:hAnchor="page" w:x="2156" w:y="931" w:anchorLock="1"/>
      <w:spacing w:line="300" w:lineRule="auto"/>
    </w:pPr>
    <w:rPr>
      <w:rFonts w:eastAsia="Verdana" w:cs="Times New Roman"/>
      <w:sz w:val="18"/>
    </w:rPr>
  </w:style>
  <w:style w:type="paragraph" w:customStyle="1" w:styleId="UUkadertekst">
    <w:name w:val="UU_kadertekst"/>
    <w:next w:val="Normal"/>
    <w:qFormat/>
    <w:rsid w:val="00C87D2F"/>
    <w:pPr>
      <w:framePr w:w="8567" w:h="403" w:hSpace="142" w:vSpace="142" w:wrap="around" w:vAnchor="text" w:hAnchor="page" w:x="2156" w:y="738" w:anchorLock="1"/>
      <w:shd w:val="solid" w:color="F2F2F2" w:themeColor="background1" w:themeShade="F2" w:fill="F3F3F3"/>
    </w:pPr>
    <w:rPr>
      <w:rFonts w:ascii="Verdana" w:eastAsia="Verdana" w:hAnsi="Verdana" w:cs="Times New Roman"/>
      <w:sz w:val="18"/>
    </w:rPr>
  </w:style>
  <w:style w:type="paragraph" w:styleId="TOCHeading">
    <w:name w:val="TOC Heading"/>
    <w:basedOn w:val="Heading1"/>
    <w:next w:val="Normal"/>
    <w:uiPriority w:val="39"/>
    <w:unhideWhenUsed/>
    <w:qFormat/>
    <w:rsid w:val="002C59DB"/>
    <w:pPr>
      <w:spacing w:line="276" w:lineRule="auto"/>
      <w:outlineLvl w:val="9"/>
    </w:pPr>
    <w:rPr>
      <w:rFonts w:ascii="Verdana" w:hAnsi="Verdana"/>
      <w:color w:val="000000" w:themeColor="text1"/>
      <w:sz w:val="28"/>
      <w:szCs w:val="28"/>
      <w:lang w:eastAsia="nl-NL"/>
    </w:rPr>
  </w:style>
  <w:style w:type="paragraph" w:styleId="FootnoteText">
    <w:name w:val="footnote text"/>
    <w:aliases w:val="UU_Voetnoottekst"/>
    <w:basedOn w:val="Normal"/>
    <w:link w:val="FootnoteTextChar"/>
    <w:rsid w:val="00047389"/>
    <w:pPr>
      <w:spacing w:line="240" w:lineRule="exact"/>
    </w:pPr>
    <w:rPr>
      <w:sz w:val="16"/>
    </w:rPr>
  </w:style>
  <w:style w:type="character" w:customStyle="1" w:styleId="FootnoteTextChar">
    <w:name w:val="Footnote Text Char"/>
    <w:aliases w:val="UU_Voetnoottekst Char"/>
    <w:basedOn w:val="DefaultParagraphFont"/>
    <w:link w:val="FootnoteText"/>
    <w:rsid w:val="00047389"/>
    <w:rPr>
      <w:sz w:val="16"/>
      <w:szCs w:val="24"/>
      <w:lang w:val="nl-NL" w:eastAsia="en-US"/>
    </w:rPr>
  </w:style>
  <w:style w:type="paragraph" w:customStyle="1" w:styleId="UUplattetekst">
    <w:name w:val="UU_platte tekst"/>
    <w:basedOn w:val="Normal"/>
    <w:qFormat/>
    <w:rsid w:val="000A7217"/>
    <w:pPr>
      <w:spacing w:line="260" w:lineRule="exact"/>
    </w:pPr>
    <w:rPr>
      <w:rFonts w:eastAsia="Verdana" w:cs="Times New Roman"/>
      <w:sz w:val="18"/>
    </w:rPr>
  </w:style>
  <w:style w:type="paragraph" w:styleId="Header">
    <w:name w:val="header"/>
    <w:basedOn w:val="Normal"/>
    <w:link w:val="HeaderChar"/>
    <w:uiPriority w:val="99"/>
    <w:unhideWhenUsed/>
    <w:rsid w:val="009966FA"/>
    <w:pPr>
      <w:tabs>
        <w:tab w:val="center" w:pos="4703"/>
        <w:tab w:val="right" w:pos="9406"/>
      </w:tabs>
    </w:pPr>
  </w:style>
  <w:style w:type="character" w:customStyle="1" w:styleId="HeaderChar">
    <w:name w:val="Header Char"/>
    <w:basedOn w:val="DefaultParagraphFont"/>
    <w:link w:val="Header"/>
    <w:uiPriority w:val="99"/>
    <w:rsid w:val="009966FA"/>
  </w:style>
  <w:style w:type="paragraph" w:styleId="Footer">
    <w:name w:val="footer"/>
    <w:basedOn w:val="Normal"/>
    <w:link w:val="FooterChar"/>
    <w:uiPriority w:val="99"/>
    <w:unhideWhenUsed/>
    <w:rsid w:val="009966FA"/>
    <w:pPr>
      <w:tabs>
        <w:tab w:val="center" w:pos="4703"/>
        <w:tab w:val="right" w:pos="9406"/>
      </w:tabs>
    </w:pPr>
  </w:style>
  <w:style w:type="character" w:customStyle="1" w:styleId="FooterChar">
    <w:name w:val="Footer Char"/>
    <w:basedOn w:val="DefaultParagraphFont"/>
    <w:link w:val="Footer"/>
    <w:uiPriority w:val="99"/>
    <w:rsid w:val="009966FA"/>
  </w:style>
  <w:style w:type="paragraph" w:customStyle="1" w:styleId="UUondertitel">
    <w:name w:val="UU_ondertitel"/>
    <w:basedOn w:val="Titelpagina"/>
    <w:qFormat/>
    <w:rsid w:val="00F53284"/>
    <w:pPr>
      <w:spacing w:before="80"/>
    </w:pPr>
    <w:rPr>
      <w:b/>
      <w:sz w:val="28"/>
    </w:rPr>
  </w:style>
  <w:style w:type="paragraph" w:customStyle="1" w:styleId="UUauteurs">
    <w:name w:val="UU_auteurs"/>
    <w:basedOn w:val="Titelpagina"/>
    <w:qFormat/>
    <w:rsid w:val="0051492F"/>
    <w:pPr>
      <w:spacing w:before="80"/>
    </w:pPr>
    <w:rPr>
      <w:b/>
      <w:sz w:val="20"/>
    </w:rPr>
  </w:style>
  <w:style w:type="paragraph" w:customStyle="1" w:styleId="UUhoofdstuktitel">
    <w:name w:val="UU_hoofdstuktitel"/>
    <w:basedOn w:val="UUplattetekst"/>
    <w:next w:val="UUparagraafkop"/>
    <w:qFormat/>
    <w:rsid w:val="002174CB"/>
    <w:pPr>
      <w:numPr>
        <w:numId w:val="32"/>
      </w:numPr>
      <w:outlineLvl w:val="0"/>
    </w:pPr>
    <w:rPr>
      <w:b/>
      <w:sz w:val="28"/>
    </w:rPr>
  </w:style>
  <w:style w:type="paragraph" w:customStyle="1" w:styleId="UUinhoudsopgave">
    <w:name w:val="UU_inhoudsopgave"/>
    <w:basedOn w:val="UUplattetekst"/>
    <w:qFormat/>
    <w:rsid w:val="0051492F"/>
  </w:style>
  <w:style w:type="paragraph" w:customStyle="1" w:styleId="UUhoofdstuk">
    <w:name w:val="UU_hoofdstuk"/>
    <w:basedOn w:val="UUplattetekst"/>
    <w:next w:val="UUhoofdstuktitel"/>
    <w:qFormat/>
    <w:rsid w:val="00FB1E66"/>
    <w:pPr>
      <w:spacing w:before="600" w:after="600"/>
      <w:outlineLvl w:val="0"/>
    </w:pPr>
  </w:style>
  <w:style w:type="paragraph" w:customStyle="1" w:styleId="UUparagraafkop">
    <w:name w:val="UU_paragraaf kop"/>
    <w:basedOn w:val="Normal"/>
    <w:next w:val="UUparagraafsubkop"/>
    <w:link w:val="UUparagraafkopChar"/>
    <w:qFormat/>
    <w:rsid w:val="000D2308"/>
    <w:pPr>
      <w:numPr>
        <w:ilvl w:val="1"/>
        <w:numId w:val="32"/>
      </w:numPr>
      <w:tabs>
        <w:tab w:val="left" w:pos="567"/>
      </w:tabs>
      <w:spacing w:before="300"/>
      <w:outlineLvl w:val="1"/>
    </w:pPr>
    <w:rPr>
      <w:b/>
      <w:sz w:val="18"/>
    </w:rPr>
  </w:style>
  <w:style w:type="paragraph" w:customStyle="1" w:styleId="UUparagraafsubkop">
    <w:name w:val="UU_paragraaf subkop"/>
    <w:basedOn w:val="UUparagraafkop"/>
    <w:link w:val="UUparagraafsubkopChar"/>
    <w:qFormat/>
    <w:rsid w:val="000D2308"/>
    <w:pPr>
      <w:numPr>
        <w:ilvl w:val="2"/>
      </w:numPr>
      <w:tabs>
        <w:tab w:val="left" w:pos="680"/>
      </w:tabs>
      <w:outlineLvl w:val="2"/>
    </w:pPr>
    <w:rPr>
      <w:b w:val="0"/>
      <w:i/>
    </w:rPr>
  </w:style>
  <w:style w:type="paragraph" w:customStyle="1" w:styleId="UUbijschrift">
    <w:name w:val="UU_bijschrift"/>
    <w:basedOn w:val="UUplattetekst"/>
    <w:qFormat/>
    <w:rsid w:val="000A7217"/>
    <w:pPr>
      <w:spacing w:line="220" w:lineRule="exact"/>
    </w:pPr>
    <w:rPr>
      <w:i/>
      <w:sz w:val="15"/>
    </w:rPr>
  </w:style>
  <w:style w:type="paragraph" w:customStyle="1" w:styleId="UUplattetekstbullet">
    <w:name w:val="UU_platte tekst_bullet"/>
    <w:basedOn w:val="Normal"/>
    <w:rsid w:val="0015349E"/>
    <w:pPr>
      <w:numPr>
        <w:numId w:val="1"/>
      </w:numPr>
    </w:pPr>
    <w:rPr>
      <w:sz w:val="18"/>
    </w:rPr>
  </w:style>
  <w:style w:type="character" w:customStyle="1" w:styleId="UUparagraafkopChar">
    <w:name w:val="UU_paragraaf kop Char"/>
    <w:basedOn w:val="DefaultParagraphFont"/>
    <w:link w:val="UUparagraafkop"/>
    <w:rsid w:val="000D2308"/>
    <w:rPr>
      <w:rFonts w:ascii="Verdana" w:hAnsi="Verdana"/>
      <w:b/>
      <w:sz w:val="18"/>
    </w:rPr>
  </w:style>
  <w:style w:type="numbering" w:styleId="111111">
    <w:name w:val="Outline List 2"/>
    <w:basedOn w:val="NoList"/>
    <w:semiHidden/>
    <w:unhideWhenUsed/>
    <w:rsid w:val="00AB2DA2"/>
  </w:style>
  <w:style w:type="character" w:customStyle="1" w:styleId="UUparagraafsubkopChar">
    <w:name w:val="UU_paragraaf subkop Char"/>
    <w:basedOn w:val="UUparagraafkopChar"/>
    <w:link w:val="UUparagraafsubkop"/>
    <w:rsid w:val="000D2308"/>
    <w:rPr>
      <w:rFonts w:ascii="Verdana" w:hAnsi="Verdana"/>
      <w:b w:val="0"/>
      <w:i/>
      <w:sz w:val="18"/>
    </w:rPr>
  </w:style>
  <w:style w:type="character" w:customStyle="1" w:styleId="Heading2Char">
    <w:name w:val="Heading 2 Char"/>
    <w:basedOn w:val="DefaultParagraphFont"/>
    <w:link w:val="Heading2"/>
    <w:semiHidden/>
    <w:rsid w:val="00F92B98"/>
    <w:rPr>
      <w:rFonts w:asciiTheme="majorHAnsi" w:eastAsiaTheme="majorEastAsia" w:hAnsiTheme="majorHAnsi" w:cstheme="majorBidi"/>
      <w:b/>
      <w:color w:val="365F91" w:themeColor="accent1" w:themeShade="BF"/>
      <w:sz w:val="26"/>
      <w:szCs w:val="26"/>
    </w:rPr>
  </w:style>
  <w:style w:type="character" w:customStyle="1" w:styleId="Heading3Char">
    <w:name w:val="Heading 3 Char"/>
    <w:basedOn w:val="DefaultParagraphFont"/>
    <w:link w:val="Heading3"/>
    <w:semiHidden/>
    <w:rsid w:val="00F92B98"/>
    <w:rPr>
      <w:rFonts w:asciiTheme="majorHAnsi" w:eastAsiaTheme="majorEastAsia" w:hAnsiTheme="majorHAnsi" w:cstheme="majorBidi"/>
      <w:b/>
      <w:color w:val="243F60" w:themeColor="accent1" w:themeShade="7F"/>
    </w:rPr>
  </w:style>
  <w:style w:type="character" w:customStyle="1" w:styleId="Heading4Char">
    <w:name w:val="Heading 4 Char"/>
    <w:basedOn w:val="DefaultParagraphFont"/>
    <w:link w:val="Heading4"/>
    <w:semiHidden/>
    <w:rsid w:val="00F92B98"/>
    <w:rPr>
      <w:rFonts w:asciiTheme="majorHAnsi" w:eastAsiaTheme="majorEastAsia" w:hAnsiTheme="majorHAnsi" w:cstheme="majorBidi"/>
      <w:b/>
      <w:i/>
      <w:iCs/>
      <w:color w:val="365F91" w:themeColor="accent1" w:themeShade="BF"/>
    </w:rPr>
  </w:style>
  <w:style w:type="character" w:customStyle="1" w:styleId="Heading5Char">
    <w:name w:val="Heading 5 Char"/>
    <w:basedOn w:val="DefaultParagraphFont"/>
    <w:link w:val="Heading5"/>
    <w:semiHidden/>
    <w:rsid w:val="00F92B98"/>
    <w:rPr>
      <w:rFonts w:asciiTheme="majorHAnsi" w:eastAsiaTheme="majorEastAsia" w:hAnsiTheme="majorHAnsi" w:cstheme="majorBidi"/>
      <w:b/>
      <w:color w:val="365F91" w:themeColor="accent1" w:themeShade="BF"/>
    </w:rPr>
  </w:style>
  <w:style w:type="character" w:customStyle="1" w:styleId="Heading6Char">
    <w:name w:val="Heading 6 Char"/>
    <w:basedOn w:val="DefaultParagraphFont"/>
    <w:link w:val="Heading6"/>
    <w:semiHidden/>
    <w:rsid w:val="00F92B98"/>
    <w:rPr>
      <w:rFonts w:asciiTheme="majorHAnsi" w:eastAsiaTheme="majorEastAsia" w:hAnsiTheme="majorHAnsi" w:cstheme="majorBidi"/>
      <w:b/>
      <w:color w:val="243F60" w:themeColor="accent1" w:themeShade="7F"/>
    </w:rPr>
  </w:style>
  <w:style w:type="character" w:customStyle="1" w:styleId="Heading7Char">
    <w:name w:val="Heading 7 Char"/>
    <w:basedOn w:val="DefaultParagraphFont"/>
    <w:link w:val="Heading7"/>
    <w:semiHidden/>
    <w:rsid w:val="00F92B98"/>
    <w:rPr>
      <w:rFonts w:asciiTheme="majorHAnsi" w:eastAsiaTheme="majorEastAsia" w:hAnsiTheme="majorHAnsi" w:cstheme="majorBidi"/>
      <w:b/>
      <w:i/>
      <w:iCs/>
      <w:color w:val="243F60" w:themeColor="accent1" w:themeShade="7F"/>
    </w:rPr>
  </w:style>
  <w:style w:type="character" w:customStyle="1" w:styleId="Heading8Char">
    <w:name w:val="Heading 8 Char"/>
    <w:basedOn w:val="DefaultParagraphFont"/>
    <w:link w:val="Heading8"/>
    <w:semiHidden/>
    <w:rsid w:val="00F92B98"/>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semiHidden/>
    <w:rsid w:val="00F92B98"/>
    <w:rPr>
      <w:rFonts w:asciiTheme="majorHAnsi" w:eastAsiaTheme="majorEastAsia" w:hAnsiTheme="majorHAnsi" w:cstheme="majorBidi"/>
      <w:b/>
      <w:i/>
      <w:iCs/>
      <w:color w:val="272727" w:themeColor="text1" w:themeTint="D8"/>
      <w:sz w:val="21"/>
      <w:szCs w:val="21"/>
    </w:rPr>
  </w:style>
  <w:style w:type="paragraph" w:styleId="TOC1">
    <w:name w:val="toc 1"/>
    <w:basedOn w:val="Normal"/>
    <w:next w:val="Normal"/>
    <w:uiPriority w:val="39"/>
    <w:unhideWhenUsed/>
    <w:rsid w:val="00971F02"/>
    <w:pPr>
      <w:spacing w:before="240" w:after="120"/>
    </w:pPr>
    <w:rPr>
      <w:b/>
      <w:bCs/>
      <w:sz w:val="20"/>
      <w:szCs w:val="20"/>
    </w:rPr>
  </w:style>
  <w:style w:type="paragraph" w:styleId="TOC2">
    <w:name w:val="toc 2"/>
    <w:basedOn w:val="Normal"/>
    <w:next w:val="Normal"/>
    <w:uiPriority w:val="39"/>
    <w:unhideWhenUsed/>
    <w:rsid w:val="00971F02"/>
    <w:pPr>
      <w:spacing w:before="120"/>
      <w:ind w:left="240"/>
    </w:pPr>
    <w:rPr>
      <w:iCs/>
      <w:sz w:val="20"/>
      <w:szCs w:val="20"/>
    </w:rPr>
  </w:style>
  <w:style w:type="character" w:styleId="Hyperlink">
    <w:name w:val="Hyperlink"/>
    <w:basedOn w:val="DefaultParagraphFont"/>
    <w:uiPriority w:val="99"/>
    <w:unhideWhenUsed/>
    <w:rsid w:val="00D406BF"/>
    <w:rPr>
      <w:color w:val="0000FF" w:themeColor="hyperlink"/>
      <w:u w:val="single"/>
    </w:rPr>
  </w:style>
  <w:style w:type="paragraph" w:styleId="TOC3">
    <w:name w:val="toc 3"/>
    <w:basedOn w:val="Normal"/>
    <w:next w:val="Normal"/>
    <w:uiPriority w:val="39"/>
    <w:unhideWhenUsed/>
    <w:rsid w:val="00971F02"/>
    <w:pPr>
      <w:ind w:left="480"/>
    </w:pPr>
    <w:rPr>
      <w:sz w:val="18"/>
      <w:szCs w:val="20"/>
    </w:rPr>
  </w:style>
  <w:style w:type="paragraph" w:customStyle="1" w:styleId="UUparagraafsub-subkop">
    <w:name w:val="UU_paragraaf sub-subkop"/>
    <w:basedOn w:val="UUparagraafsubkop"/>
    <w:next w:val="UUplattetekst"/>
    <w:qFormat/>
    <w:rsid w:val="001E14B3"/>
    <w:pPr>
      <w:numPr>
        <w:ilvl w:val="3"/>
      </w:numPr>
      <w:tabs>
        <w:tab w:val="left" w:pos="851"/>
      </w:tabs>
      <w:outlineLvl w:val="3"/>
    </w:pPr>
  </w:style>
  <w:style w:type="paragraph" w:styleId="TOC5">
    <w:name w:val="toc 5"/>
    <w:basedOn w:val="Normal"/>
    <w:next w:val="Normal"/>
    <w:uiPriority w:val="39"/>
    <w:unhideWhenUsed/>
    <w:rsid w:val="00971F02"/>
    <w:pPr>
      <w:ind w:left="960"/>
    </w:pPr>
    <w:rPr>
      <w:sz w:val="16"/>
      <w:szCs w:val="20"/>
    </w:rPr>
  </w:style>
  <w:style w:type="paragraph" w:styleId="TOC6">
    <w:name w:val="toc 6"/>
    <w:basedOn w:val="Normal"/>
    <w:next w:val="Normal"/>
    <w:unhideWhenUsed/>
    <w:rsid w:val="00D406BF"/>
    <w:pPr>
      <w:ind w:left="1200"/>
    </w:pPr>
    <w:rPr>
      <w:rFonts w:asciiTheme="minorHAnsi" w:hAnsiTheme="minorHAnsi"/>
      <w:sz w:val="20"/>
      <w:szCs w:val="20"/>
    </w:rPr>
  </w:style>
  <w:style w:type="paragraph" w:styleId="TOC7">
    <w:name w:val="toc 7"/>
    <w:basedOn w:val="Normal"/>
    <w:next w:val="Normal"/>
    <w:unhideWhenUsed/>
    <w:rsid w:val="00D406BF"/>
    <w:pPr>
      <w:ind w:left="1440"/>
    </w:pPr>
    <w:rPr>
      <w:rFonts w:asciiTheme="minorHAnsi" w:hAnsiTheme="minorHAnsi"/>
      <w:sz w:val="20"/>
      <w:szCs w:val="20"/>
    </w:rPr>
  </w:style>
  <w:style w:type="paragraph" w:styleId="TOC8">
    <w:name w:val="toc 8"/>
    <w:basedOn w:val="Normal"/>
    <w:next w:val="Normal"/>
    <w:unhideWhenUsed/>
    <w:rsid w:val="00D406BF"/>
    <w:pPr>
      <w:ind w:left="1680"/>
    </w:pPr>
    <w:rPr>
      <w:rFonts w:asciiTheme="minorHAnsi" w:hAnsiTheme="minorHAnsi"/>
      <w:sz w:val="20"/>
      <w:szCs w:val="20"/>
    </w:rPr>
  </w:style>
  <w:style w:type="paragraph" w:styleId="TOC9">
    <w:name w:val="toc 9"/>
    <w:basedOn w:val="Normal"/>
    <w:next w:val="Normal"/>
    <w:unhideWhenUsed/>
    <w:rsid w:val="00D406BF"/>
    <w:pPr>
      <w:ind w:left="1920"/>
    </w:pPr>
    <w:rPr>
      <w:rFonts w:asciiTheme="minorHAnsi" w:hAnsiTheme="minorHAnsi"/>
      <w:sz w:val="20"/>
      <w:szCs w:val="20"/>
    </w:rPr>
  </w:style>
  <w:style w:type="numbering" w:customStyle="1" w:styleId="UUnummering">
    <w:name w:val="UU_nummering"/>
    <w:uiPriority w:val="99"/>
    <w:rsid w:val="00315479"/>
    <w:pPr>
      <w:numPr>
        <w:numId w:val="11"/>
      </w:numPr>
    </w:pPr>
  </w:style>
  <w:style w:type="paragraph" w:styleId="TOC4">
    <w:name w:val="toc 4"/>
    <w:basedOn w:val="Normal"/>
    <w:next w:val="Normal"/>
    <w:uiPriority w:val="39"/>
    <w:unhideWhenUsed/>
    <w:rsid w:val="00971F02"/>
    <w:pPr>
      <w:ind w:left="720"/>
    </w:pPr>
    <w:rPr>
      <w:sz w:val="16"/>
      <w:szCs w:val="20"/>
    </w:rPr>
  </w:style>
  <w:style w:type="numbering" w:styleId="ArticleSection">
    <w:name w:val="Outline List 3"/>
    <w:basedOn w:val="NoList"/>
    <w:semiHidden/>
    <w:unhideWhenUsed/>
    <w:rsid w:val="00F36BB2"/>
    <w:pPr>
      <w:numPr>
        <w:numId w:val="23"/>
      </w:numPr>
    </w:pPr>
  </w:style>
  <w:style w:type="character" w:styleId="UnresolvedMention">
    <w:name w:val="Unresolved Mention"/>
    <w:basedOn w:val="DefaultParagraphFont"/>
    <w:uiPriority w:val="99"/>
    <w:semiHidden/>
    <w:unhideWhenUsed/>
    <w:rsid w:val="002571AF"/>
    <w:rPr>
      <w:color w:val="605E5C"/>
      <w:shd w:val="clear" w:color="auto" w:fill="E1DFDD"/>
    </w:rPr>
  </w:style>
  <w:style w:type="table" w:styleId="TableGrid">
    <w:name w:val="Table Grid"/>
    <w:basedOn w:val="TableNormal"/>
    <w:rsid w:val="00136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esktop.github.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ithub.com/es/get-started/quickstart/create-a-repo"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674828\AppData\Local\Google\Chrome\Downloads\uu_rapportsjabloon_NL_Logo_2021.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77FB1829B8B3449DA817FEF7B9EE2D" ma:contentTypeVersion="5" ma:contentTypeDescription="Create a new document." ma:contentTypeScope="" ma:versionID="6cd73d609c3bded9491f2459d6ca9026">
  <xsd:schema xmlns:xsd="http://www.w3.org/2001/XMLSchema" xmlns:xs="http://www.w3.org/2001/XMLSchema" xmlns:p="http://schemas.microsoft.com/office/2006/metadata/properties" xmlns:ns1="http://schemas.microsoft.com/sharepoint/v3" targetNamespace="http://schemas.microsoft.com/office/2006/metadata/properties" ma:root="true" ma:fieldsID="f0f7d3263614a47acd1e0fdb4f78b6e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D6BBB-CC08-45DB-A098-0E7AFCD45C52}">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1067CB27-6ECD-4845-864A-995887151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5700FB-FBE3-4D9F-9D74-C0E97FFA6CC4}">
  <ds:schemaRefs>
    <ds:schemaRef ds:uri="http://schemas.microsoft.com/sharepoint/v3/contenttype/forms"/>
  </ds:schemaRefs>
</ds:datastoreItem>
</file>

<file path=customXml/itemProps4.xml><?xml version="1.0" encoding="utf-8"?>
<ds:datastoreItem xmlns:ds="http://schemas.openxmlformats.org/officeDocument/2006/customXml" ds:itemID="{66EB4C25-62C1-2B45-BE55-AC1C083E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uu_rapportsjabloon_NL_Logo_2021</Template>
  <TotalTime>0</TotalTime>
  <Pages>7</Pages>
  <Words>1173</Words>
  <Characters>6691</Characters>
  <Application>Microsoft Office Word</Application>
  <DocSecurity>0</DocSecurity>
  <Lines>55</Lines>
  <Paragraphs>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Universiteit Utrecht</Company>
  <LinksUpToDate>false</LinksUpToDate>
  <CharactersWithSpaces>7849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Vazquez Villegas, O.M. (Orlando)</dc:creator>
  <cp:keywords/>
  <dc:description/>
  <cp:lastModifiedBy>Vazquez Villegas, O.M. (Orlando)</cp:lastModifiedBy>
  <cp:revision>267</cp:revision>
  <cp:lastPrinted>2012-12-19T10:55:00Z</cp:lastPrinted>
  <dcterms:created xsi:type="dcterms:W3CDTF">2021-09-22T11:24:00Z</dcterms:created>
  <dcterms:modified xsi:type="dcterms:W3CDTF">2021-09-23T09:00:00Z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0x0101000A77FB1829B8B3449DA817FEF7B9EE2D</vt:lpwstr>
  </property>
</Properties>
</file>